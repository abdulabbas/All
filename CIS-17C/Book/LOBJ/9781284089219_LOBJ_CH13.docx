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37CD0F7E" w:rsidR="007B6DD1" w:rsidRPr="0066793B" w:rsidRDefault="007B6DD1" w:rsidP="0066793B">
      <w:pPr>
        <w:pStyle w:val="OBJT"/>
        <w:pBdr>
          <w:bottom w:val="none" w:sz="0" w:space="0" w:color="auto"/>
        </w:pBdr>
        <w:spacing w:before="240" w:after="120" w:line="276" w:lineRule="auto"/>
        <w:rPr>
          <w:rFonts w:ascii="Times New Roman" w:hAnsi="Times New Roman"/>
          <w:color w:val="auto"/>
          <w:sz w:val="24"/>
        </w:rPr>
      </w:pPr>
      <w:r w:rsidRPr="0066793B">
        <w:rPr>
          <w:rFonts w:ascii="Times New Roman" w:hAnsi="Times New Roman"/>
          <w:color w:val="auto"/>
          <w:sz w:val="24"/>
        </w:rPr>
        <w:t xml:space="preserve">Chapter </w:t>
      </w:r>
      <w:r w:rsidR="00944A4B">
        <w:rPr>
          <w:rFonts w:ascii="Times New Roman" w:hAnsi="Times New Roman"/>
          <w:color w:val="auto"/>
          <w:sz w:val="24"/>
        </w:rPr>
        <w:t>1</w:t>
      </w:r>
      <w:r w:rsidR="007A6A52">
        <w:rPr>
          <w:rFonts w:ascii="Times New Roman" w:hAnsi="Times New Roman"/>
          <w:color w:val="auto"/>
          <w:sz w:val="24"/>
        </w:rPr>
        <w:t>3</w:t>
      </w:r>
    </w:p>
    <w:p w14:paraId="396CE4D6" w14:textId="7C553E5B" w:rsidR="00C523D5" w:rsidRDefault="00274CEA" w:rsidP="00CE01F1">
      <w:pPr>
        <w:pStyle w:val="OBJT"/>
        <w:pBdr>
          <w:bottom w:val="none" w:sz="0" w:space="0" w:color="auto"/>
        </w:pBdr>
        <w:spacing w:before="0" w:after="200" w:line="276" w:lineRule="auto"/>
        <w:rPr>
          <w:rFonts w:ascii="Times New Roman" w:hAnsi="Times New Roman"/>
          <w:color w:val="auto"/>
          <w:sz w:val="24"/>
        </w:rPr>
      </w:pPr>
      <w:r w:rsidRPr="00274CEA">
        <w:rPr>
          <w:rFonts w:ascii="Times New Roman" w:hAnsi="Times New Roman"/>
          <w:color w:val="auto"/>
          <w:sz w:val="24"/>
        </w:rPr>
        <w:t>Graphs</w:t>
      </w:r>
    </w:p>
    <w:p w14:paraId="61EEE7CA" w14:textId="77777777" w:rsidR="00CE01F1" w:rsidRPr="00855008" w:rsidRDefault="00CE01F1" w:rsidP="00CE01F1">
      <w:pPr>
        <w:pStyle w:val="COBJL"/>
        <w:spacing w:line="220" w:lineRule="atLeast"/>
        <w:rPr>
          <w:rFonts w:ascii="Times New Roman" w:hAnsi="Times New Roman" w:cs="TimesLTStd-Italic"/>
          <w:color w:val="auto"/>
          <w:sz w:val="24"/>
        </w:rPr>
      </w:pPr>
      <w:bookmarkStart w:id="0" w:name="_GoBack"/>
      <w:bookmarkEnd w:id="0"/>
      <w:r w:rsidRPr="00855008">
        <w:rPr>
          <w:rFonts w:ascii="Times New Roman" w:hAnsi="Times New Roman" w:cs="TimesLTStd-Italic"/>
          <w:color w:val="auto"/>
          <w:sz w:val="24"/>
        </w:rPr>
        <w:t>After studying this chapter, you should be able to</w:t>
      </w:r>
    </w:p>
    <w:p w14:paraId="55944C5D" w14:textId="74A792B9" w:rsidR="008B7749" w:rsidRPr="008B7749" w:rsidRDefault="008B7749" w:rsidP="007B5F7B">
      <w:pPr>
        <w:pStyle w:val="COBJ"/>
        <w:numPr>
          <w:ilvl w:val="0"/>
          <w:numId w:val="31"/>
        </w:numPr>
        <w:spacing w:before="0" w:line="220" w:lineRule="atLeast"/>
        <w:ind w:left="720"/>
        <w:rPr>
          <w:rFonts w:ascii="Times" w:hAnsi="Times" w:cs="Times-Roman"/>
          <w:color w:val="auto"/>
          <w:sz w:val="24"/>
          <w:szCs w:val="24"/>
        </w:rPr>
      </w:pPr>
      <w:r w:rsidRPr="008B7749">
        <w:rPr>
          <w:rFonts w:ascii="Times" w:hAnsi="Times" w:cs="Times-Roman"/>
          <w:color w:val="auto"/>
          <w:sz w:val="24"/>
          <w:szCs w:val="24"/>
        </w:rPr>
        <w:t xml:space="preserve">Define the following terms related to graphs: </w:t>
      </w:r>
    </w:p>
    <w:p w14:paraId="35427403" w14:textId="77777777" w:rsidR="008B7749" w:rsidRPr="008B7749" w:rsidRDefault="008B7749" w:rsidP="008B7749">
      <w:pPr>
        <w:pStyle w:val="COBJBL"/>
        <w:numPr>
          <w:ilvl w:val="0"/>
          <w:numId w:val="32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8B7749">
        <w:rPr>
          <w:rFonts w:ascii="Times" w:hAnsi="Times" w:cs="Times-Roman"/>
          <w:color w:val="auto"/>
          <w:sz w:val="24"/>
          <w:szCs w:val="24"/>
        </w:rPr>
        <w:t>Directed graph</w:t>
      </w:r>
    </w:p>
    <w:p w14:paraId="516963F7" w14:textId="77777777" w:rsidR="008B7749" w:rsidRPr="008B7749" w:rsidRDefault="008B7749" w:rsidP="008B7749">
      <w:pPr>
        <w:pStyle w:val="COBJBL"/>
        <w:numPr>
          <w:ilvl w:val="0"/>
          <w:numId w:val="32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8B7749">
        <w:rPr>
          <w:rFonts w:ascii="Times" w:hAnsi="Times" w:cs="Times-Roman"/>
          <w:color w:val="auto"/>
          <w:sz w:val="24"/>
          <w:szCs w:val="24"/>
        </w:rPr>
        <w:t>Undirected graph</w:t>
      </w:r>
    </w:p>
    <w:p w14:paraId="532CE281" w14:textId="77777777" w:rsidR="008B7749" w:rsidRPr="008B7749" w:rsidRDefault="008B7749" w:rsidP="008B7749">
      <w:pPr>
        <w:pStyle w:val="COBJBL"/>
        <w:numPr>
          <w:ilvl w:val="0"/>
          <w:numId w:val="32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8B7749">
        <w:rPr>
          <w:rFonts w:ascii="Times" w:hAnsi="Times" w:cs="Times-Roman"/>
          <w:color w:val="auto"/>
          <w:sz w:val="24"/>
          <w:szCs w:val="24"/>
        </w:rPr>
        <w:t>Vertex</w:t>
      </w:r>
    </w:p>
    <w:p w14:paraId="7BFA5EA7" w14:textId="77777777" w:rsidR="008B7749" w:rsidRPr="008B7749" w:rsidRDefault="008B7749" w:rsidP="008B7749">
      <w:pPr>
        <w:pStyle w:val="COBJBL"/>
        <w:numPr>
          <w:ilvl w:val="0"/>
          <w:numId w:val="32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8B7749">
        <w:rPr>
          <w:rFonts w:ascii="Times" w:hAnsi="Times" w:cs="Times-Roman"/>
          <w:color w:val="auto"/>
          <w:sz w:val="24"/>
          <w:szCs w:val="24"/>
        </w:rPr>
        <w:t>Edge</w:t>
      </w:r>
    </w:p>
    <w:p w14:paraId="4F0E2D2B" w14:textId="77777777" w:rsidR="008B7749" w:rsidRPr="008B7749" w:rsidRDefault="008B7749" w:rsidP="008B7749">
      <w:pPr>
        <w:pStyle w:val="COBJBL"/>
        <w:numPr>
          <w:ilvl w:val="0"/>
          <w:numId w:val="32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8B7749">
        <w:rPr>
          <w:rFonts w:ascii="Times" w:hAnsi="Times" w:cs="Times-Roman"/>
          <w:color w:val="auto"/>
          <w:sz w:val="24"/>
          <w:szCs w:val="24"/>
        </w:rPr>
        <w:t>Path</w:t>
      </w:r>
    </w:p>
    <w:p w14:paraId="6DE7B83D" w14:textId="77777777" w:rsidR="008B7749" w:rsidRPr="008B7749" w:rsidRDefault="008B7749" w:rsidP="008B7749">
      <w:pPr>
        <w:pStyle w:val="COBJBL"/>
        <w:numPr>
          <w:ilvl w:val="0"/>
          <w:numId w:val="32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8B7749">
        <w:rPr>
          <w:rFonts w:ascii="Times" w:hAnsi="Times" w:cs="Times-Roman"/>
          <w:color w:val="auto"/>
          <w:sz w:val="24"/>
          <w:szCs w:val="24"/>
        </w:rPr>
        <w:t>Complete graph</w:t>
      </w:r>
    </w:p>
    <w:p w14:paraId="6D93F265" w14:textId="77777777" w:rsidR="008B7749" w:rsidRPr="008B7749" w:rsidRDefault="008B7749" w:rsidP="008B7749">
      <w:pPr>
        <w:pStyle w:val="COBJBL"/>
        <w:numPr>
          <w:ilvl w:val="0"/>
          <w:numId w:val="32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8B7749">
        <w:rPr>
          <w:rFonts w:ascii="Times" w:hAnsi="Times" w:cs="Times-Roman"/>
          <w:color w:val="auto"/>
          <w:sz w:val="24"/>
          <w:szCs w:val="24"/>
        </w:rPr>
        <w:t xml:space="preserve">Weighted graph </w:t>
      </w:r>
    </w:p>
    <w:p w14:paraId="5FC6FEA8" w14:textId="77777777" w:rsidR="008B7749" w:rsidRPr="008B7749" w:rsidRDefault="008B7749" w:rsidP="008B7749">
      <w:pPr>
        <w:pStyle w:val="COBJBL"/>
        <w:numPr>
          <w:ilvl w:val="0"/>
          <w:numId w:val="32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8B7749">
        <w:rPr>
          <w:rFonts w:ascii="Times" w:hAnsi="Times" w:cs="Times-Roman"/>
          <w:color w:val="auto"/>
          <w:sz w:val="24"/>
          <w:szCs w:val="24"/>
        </w:rPr>
        <w:t xml:space="preserve">Adjacency matrix </w:t>
      </w:r>
    </w:p>
    <w:p w14:paraId="70245782" w14:textId="77777777" w:rsidR="008B7749" w:rsidRPr="008B7749" w:rsidRDefault="008B7749" w:rsidP="008B7749">
      <w:pPr>
        <w:pStyle w:val="COBJBL"/>
        <w:numPr>
          <w:ilvl w:val="0"/>
          <w:numId w:val="32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8B7749">
        <w:rPr>
          <w:rFonts w:ascii="Times" w:hAnsi="Times" w:cs="Times-Roman"/>
          <w:color w:val="auto"/>
          <w:sz w:val="24"/>
          <w:szCs w:val="24"/>
        </w:rPr>
        <w:t xml:space="preserve">Adjacency list </w:t>
      </w:r>
    </w:p>
    <w:p w14:paraId="3D3E0652" w14:textId="77777777" w:rsidR="008B7749" w:rsidRPr="008B7749" w:rsidRDefault="008B7749" w:rsidP="008B7749">
      <w:pPr>
        <w:pStyle w:val="COBJ"/>
        <w:numPr>
          <w:ilvl w:val="0"/>
          <w:numId w:val="31"/>
        </w:numPr>
        <w:spacing w:before="0" w:line="220" w:lineRule="atLeast"/>
        <w:ind w:left="720"/>
        <w:rPr>
          <w:rFonts w:ascii="Times" w:hAnsi="Times" w:cs="Times-Roman"/>
          <w:color w:val="auto"/>
          <w:sz w:val="24"/>
          <w:szCs w:val="24"/>
        </w:rPr>
      </w:pPr>
      <w:r w:rsidRPr="008B7749">
        <w:rPr>
          <w:rFonts w:ascii="Times" w:hAnsi="Times" w:cs="Times-Roman"/>
          <w:color w:val="auto"/>
          <w:sz w:val="24"/>
          <w:szCs w:val="24"/>
        </w:rPr>
        <w:t>Implement a graph using an adjacency matrix to represent the edges</w:t>
      </w:r>
    </w:p>
    <w:p w14:paraId="0F854771" w14:textId="77777777" w:rsidR="008B7749" w:rsidRPr="008B7749" w:rsidRDefault="008B7749" w:rsidP="008B7749">
      <w:pPr>
        <w:pStyle w:val="COBJ"/>
        <w:numPr>
          <w:ilvl w:val="0"/>
          <w:numId w:val="31"/>
        </w:numPr>
        <w:spacing w:before="0" w:line="220" w:lineRule="atLeast"/>
        <w:ind w:left="720"/>
        <w:rPr>
          <w:rFonts w:ascii="Times" w:hAnsi="Times" w:cs="Times-Roman"/>
          <w:color w:val="auto"/>
          <w:sz w:val="24"/>
          <w:szCs w:val="24"/>
        </w:rPr>
      </w:pPr>
      <w:r w:rsidRPr="008B7749">
        <w:rPr>
          <w:rFonts w:ascii="Times" w:hAnsi="Times" w:cs="Times-Roman"/>
          <w:color w:val="auto"/>
          <w:sz w:val="24"/>
          <w:szCs w:val="24"/>
        </w:rPr>
        <w:t>Explain the difference between a depth-first and a breadth-first search, and implement these searching strategies using stacks and queues for auxiliary storage</w:t>
      </w:r>
    </w:p>
    <w:p w14:paraId="4EC4B516" w14:textId="34CE3911" w:rsidR="004F067F" w:rsidRPr="00B62694" w:rsidRDefault="008B7749" w:rsidP="001069BA">
      <w:pPr>
        <w:pStyle w:val="COBJ"/>
        <w:numPr>
          <w:ilvl w:val="0"/>
          <w:numId w:val="31"/>
        </w:numPr>
        <w:spacing w:before="0" w:line="220" w:lineRule="atLeast"/>
        <w:ind w:left="720"/>
        <w:rPr>
          <w:rFonts w:ascii="Times" w:hAnsi="Times" w:cs="Times-Roman"/>
          <w:color w:val="auto"/>
          <w:sz w:val="24"/>
          <w:szCs w:val="24"/>
        </w:rPr>
      </w:pPr>
      <w:r w:rsidRPr="00B62694">
        <w:rPr>
          <w:rFonts w:ascii="Times" w:hAnsi="Times" w:cs="Times-Roman"/>
          <w:color w:val="auto"/>
          <w:sz w:val="24"/>
          <w:szCs w:val="24"/>
        </w:rPr>
        <w:t>Implement a shortest-path operation, using a priority queue to access the edge with the minimum weight</w:t>
      </w:r>
    </w:p>
    <w:sectPr w:rsidR="004F067F" w:rsidRPr="00B62694" w:rsidSect="00315D9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75F03D" w14:textId="77777777" w:rsidR="00D040F7" w:rsidRDefault="00D040F7" w:rsidP="001F76A4">
      <w:pPr>
        <w:spacing w:after="0" w:line="240" w:lineRule="auto"/>
      </w:pPr>
      <w:r>
        <w:separator/>
      </w:r>
    </w:p>
  </w:endnote>
  <w:endnote w:type="continuationSeparator" w:id="0">
    <w:p w14:paraId="3CA3EF5C" w14:textId="77777777" w:rsidR="00D040F7" w:rsidRDefault="00D040F7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MyriadPro-Con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Con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(OTF)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48B26B7A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7018DC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D0D78" w14:textId="77777777" w:rsidR="00D040F7" w:rsidRDefault="00D040F7" w:rsidP="001F76A4">
      <w:pPr>
        <w:spacing w:after="0" w:line="240" w:lineRule="auto"/>
      </w:pPr>
      <w:r>
        <w:separator/>
      </w:r>
    </w:p>
  </w:footnote>
  <w:footnote w:type="continuationSeparator" w:id="0">
    <w:p w14:paraId="0B52AEEB" w14:textId="77777777" w:rsidR="00D040F7" w:rsidRDefault="00D040F7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0377F" w14:textId="7F7E730C" w:rsidR="00A30B1C" w:rsidRPr="00A30B1C" w:rsidRDefault="00A30B1C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2AA536B7" w14:textId="77777777" w:rsidR="00A30B1C" w:rsidRPr="00A30B1C" w:rsidRDefault="00A30B1C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4EE8270D" w14:textId="64F7DB9E" w:rsidR="00EC6C35" w:rsidRPr="007B6DD1" w:rsidRDefault="001F76A4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>Learning Objectives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4E3"/>
    <w:multiLevelType w:val="hybridMultilevel"/>
    <w:tmpl w:val="15D8757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9DB46C0"/>
    <w:multiLevelType w:val="hybridMultilevel"/>
    <w:tmpl w:val="12244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75DCD"/>
    <w:multiLevelType w:val="hybridMultilevel"/>
    <w:tmpl w:val="B26C5E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F653B"/>
    <w:multiLevelType w:val="hybridMultilevel"/>
    <w:tmpl w:val="8F5E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2711D"/>
    <w:multiLevelType w:val="hybridMultilevel"/>
    <w:tmpl w:val="3CA8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C7DCD"/>
    <w:multiLevelType w:val="hybridMultilevel"/>
    <w:tmpl w:val="B78873D6"/>
    <w:lvl w:ilvl="0" w:tplc="0409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6">
    <w:nsid w:val="0EF92719"/>
    <w:multiLevelType w:val="hybridMultilevel"/>
    <w:tmpl w:val="4572983E"/>
    <w:lvl w:ilvl="0" w:tplc="04090003">
      <w:start w:val="1"/>
      <w:numFmt w:val="bullet"/>
      <w:lvlText w:val="o"/>
      <w:lvlJc w:val="left"/>
      <w:pPr>
        <w:ind w:left="90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7">
    <w:nsid w:val="12824023"/>
    <w:multiLevelType w:val="hybridMultilevel"/>
    <w:tmpl w:val="528649C4"/>
    <w:lvl w:ilvl="0" w:tplc="0409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8">
    <w:nsid w:val="1C495990"/>
    <w:multiLevelType w:val="hybridMultilevel"/>
    <w:tmpl w:val="15BE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1139FD"/>
    <w:multiLevelType w:val="hybridMultilevel"/>
    <w:tmpl w:val="4200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00F01"/>
    <w:multiLevelType w:val="hybridMultilevel"/>
    <w:tmpl w:val="1EAC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9F318E"/>
    <w:multiLevelType w:val="hybridMultilevel"/>
    <w:tmpl w:val="C30049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274EBF"/>
    <w:multiLevelType w:val="hybridMultilevel"/>
    <w:tmpl w:val="79AE784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354F4D6F"/>
    <w:multiLevelType w:val="hybridMultilevel"/>
    <w:tmpl w:val="DE46CF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65533"/>
    <w:multiLevelType w:val="hybridMultilevel"/>
    <w:tmpl w:val="A69A02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402D34E0"/>
    <w:multiLevelType w:val="hybridMultilevel"/>
    <w:tmpl w:val="54ACB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65A48"/>
    <w:multiLevelType w:val="hybridMultilevel"/>
    <w:tmpl w:val="74AE9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434E0"/>
    <w:multiLevelType w:val="hybridMultilevel"/>
    <w:tmpl w:val="8A22C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4A393D61"/>
    <w:multiLevelType w:val="hybridMultilevel"/>
    <w:tmpl w:val="FAFE74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CE00B5"/>
    <w:multiLevelType w:val="hybridMultilevel"/>
    <w:tmpl w:val="7CDA2DF8"/>
    <w:lvl w:ilvl="0" w:tplc="04090003">
      <w:start w:val="1"/>
      <w:numFmt w:val="bullet"/>
      <w:lvlText w:val="o"/>
      <w:lvlJc w:val="left"/>
      <w:pPr>
        <w:ind w:left="9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21">
    <w:nsid w:val="541B49BF"/>
    <w:multiLevelType w:val="hybridMultilevel"/>
    <w:tmpl w:val="C310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C8009B"/>
    <w:multiLevelType w:val="hybridMultilevel"/>
    <w:tmpl w:val="C2D4B9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D0761"/>
    <w:multiLevelType w:val="hybridMultilevel"/>
    <w:tmpl w:val="AF4EC00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5FDC44E2"/>
    <w:multiLevelType w:val="hybridMultilevel"/>
    <w:tmpl w:val="ABD468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1B57AF"/>
    <w:multiLevelType w:val="hybridMultilevel"/>
    <w:tmpl w:val="3A66CF42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6">
    <w:nsid w:val="67574872"/>
    <w:multiLevelType w:val="hybridMultilevel"/>
    <w:tmpl w:val="EE5C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B36428"/>
    <w:multiLevelType w:val="hybridMultilevel"/>
    <w:tmpl w:val="2778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C83AD3"/>
    <w:multiLevelType w:val="hybridMultilevel"/>
    <w:tmpl w:val="1DCE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5375A8"/>
    <w:multiLevelType w:val="hybridMultilevel"/>
    <w:tmpl w:val="E6F4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2241C0"/>
    <w:multiLevelType w:val="hybridMultilevel"/>
    <w:tmpl w:val="36C8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97649D"/>
    <w:multiLevelType w:val="hybridMultilevel"/>
    <w:tmpl w:val="8DB0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3"/>
  </w:num>
  <w:num w:numId="4">
    <w:abstractNumId w:val="31"/>
  </w:num>
  <w:num w:numId="5">
    <w:abstractNumId w:val="4"/>
  </w:num>
  <w:num w:numId="6">
    <w:abstractNumId w:val="16"/>
  </w:num>
  <w:num w:numId="7">
    <w:abstractNumId w:val="12"/>
  </w:num>
  <w:num w:numId="8">
    <w:abstractNumId w:val="8"/>
  </w:num>
  <w:num w:numId="9">
    <w:abstractNumId w:val="22"/>
  </w:num>
  <w:num w:numId="10">
    <w:abstractNumId w:val="1"/>
  </w:num>
  <w:num w:numId="11">
    <w:abstractNumId w:val="27"/>
  </w:num>
  <w:num w:numId="12">
    <w:abstractNumId w:val="28"/>
  </w:num>
  <w:num w:numId="13">
    <w:abstractNumId w:val="9"/>
  </w:num>
  <w:num w:numId="14">
    <w:abstractNumId w:val="29"/>
  </w:num>
  <w:num w:numId="15">
    <w:abstractNumId w:val="14"/>
  </w:num>
  <w:num w:numId="16">
    <w:abstractNumId w:val="17"/>
  </w:num>
  <w:num w:numId="17">
    <w:abstractNumId w:val="25"/>
  </w:num>
  <w:num w:numId="18">
    <w:abstractNumId w:val="0"/>
  </w:num>
  <w:num w:numId="19">
    <w:abstractNumId w:val="18"/>
  </w:num>
  <w:num w:numId="20">
    <w:abstractNumId w:val="23"/>
  </w:num>
  <w:num w:numId="21">
    <w:abstractNumId w:val="13"/>
  </w:num>
  <w:num w:numId="22">
    <w:abstractNumId w:val="15"/>
  </w:num>
  <w:num w:numId="23">
    <w:abstractNumId w:val="30"/>
  </w:num>
  <w:num w:numId="24">
    <w:abstractNumId w:val="21"/>
  </w:num>
  <w:num w:numId="25">
    <w:abstractNumId w:val="10"/>
  </w:num>
  <w:num w:numId="26">
    <w:abstractNumId w:val="19"/>
  </w:num>
  <w:num w:numId="27">
    <w:abstractNumId w:val="24"/>
  </w:num>
  <w:num w:numId="28">
    <w:abstractNumId w:val="2"/>
  </w:num>
  <w:num w:numId="29">
    <w:abstractNumId w:val="5"/>
  </w:num>
  <w:num w:numId="30">
    <w:abstractNumId w:val="6"/>
  </w:num>
  <w:num w:numId="31">
    <w:abstractNumId w:val="7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238F1"/>
    <w:rsid w:val="000327F8"/>
    <w:rsid w:val="000343B7"/>
    <w:rsid w:val="0003491A"/>
    <w:rsid w:val="00035ACD"/>
    <w:rsid w:val="00036BB6"/>
    <w:rsid w:val="00037954"/>
    <w:rsid w:val="00044B0F"/>
    <w:rsid w:val="00046BFC"/>
    <w:rsid w:val="000474B5"/>
    <w:rsid w:val="0005024F"/>
    <w:rsid w:val="000567BC"/>
    <w:rsid w:val="0006261B"/>
    <w:rsid w:val="00065646"/>
    <w:rsid w:val="0006578D"/>
    <w:rsid w:val="00067140"/>
    <w:rsid w:val="00080494"/>
    <w:rsid w:val="000806DB"/>
    <w:rsid w:val="0008565C"/>
    <w:rsid w:val="00086009"/>
    <w:rsid w:val="00087E80"/>
    <w:rsid w:val="00093987"/>
    <w:rsid w:val="000967D5"/>
    <w:rsid w:val="000A1640"/>
    <w:rsid w:val="000A4721"/>
    <w:rsid w:val="000B39DE"/>
    <w:rsid w:val="000D0FB5"/>
    <w:rsid w:val="000D34D2"/>
    <w:rsid w:val="000D4898"/>
    <w:rsid w:val="000D498A"/>
    <w:rsid w:val="000E51F1"/>
    <w:rsid w:val="000F0C37"/>
    <w:rsid w:val="000F6436"/>
    <w:rsid w:val="00100371"/>
    <w:rsid w:val="00100A7B"/>
    <w:rsid w:val="0010530D"/>
    <w:rsid w:val="001069BA"/>
    <w:rsid w:val="00107EB4"/>
    <w:rsid w:val="0011124A"/>
    <w:rsid w:val="001139E6"/>
    <w:rsid w:val="00122687"/>
    <w:rsid w:val="00122856"/>
    <w:rsid w:val="001246E1"/>
    <w:rsid w:val="00127D5C"/>
    <w:rsid w:val="00132C00"/>
    <w:rsid w:val="001330C2"/>
    <w:rsid w:val="00134193"/>
    <w:rsid w:val="00134A26"/>
    <w:rsid w:val="001416BD"/>
    <w:rsid w:val="00142596"/>
    <w:rsid w:val="00143ADE"/>
    <w:rsid w:val="00181F69"/>
    <w:rsid w:val="00184C0D"/>
    <w:rsid w:val="001908F7"/>
    <w:rsid w:val="0019367A"/>
    <w:rsid w:val="001947A3"/>
    <w:rsid w:val="001954EB"/>
    <w:rsid w:val="001A59CE"/>
    <w:rsid w:val="001A616C"/>
    <w:rsid w:val="001A7840"/>
    <w:rsid w:val="001A7A3C"/>
    <w:rsid w:val="001B2056"/>
    <w:rsid w:val="001B3E5D"/>
    <w:rsid w:val="001C29D4"/>
    <w:rsid w:val="001C4092"/>
    <w:rsid w:val="001C6443"/>
    <w:rsid w:val="001C78A9"/>
    <w:rsid w:val="001D078E"/>
    <w:rsid w:val="001D2303"/>
    <w:rsid w:val="001D349A"/>
    <w:rsid w:val="001D6366"/>
    <w:rsid w:val="001D63E3"/>
    <w:rsid w:val="001F3DAB"/>
    <w:rsid w:val="001F6C37"/>
    <w:rsid w:val="001F6C7C"/>
    <w:rsid w:val="001F76A4"/>
    <w:rsid w:val="0020288F"/>
    <w:rsid w:val="00210334"/>
    <w:rsid w:val="00210AC9"/>
    <w:rsid w:val="0021262D"/>
    <w:rsid w:val="00216F7E"/>
    <w:rsid w:val="002218D0"/>
    <w:rsid w:val="0023653A"/>
    <w:rsid w:val="00236842"/>
    <w:rsid w:val="00236CA0"/>
    <w:rsid w:val="002375D6"/>
    <w:rsid w:val="002409A2"/>
    <w:rsid w:val="00241B7A"/>
    <w:rsid w:val="00247D69"/>
    <w:rsid w:val="0026080E"/>
    <w:rsid w:val="00261BDD"/>
    <w:rsid w:val="00272263"/>
    <w:rsid w:val="00274CEA"/>
    <w:rsid w:val="002817F5"/>
    <w:rsid w:val="00283463"/>
    <w:rsid w:val="00292AF0"/>
    <w:rsid w:val="002932CD"/>
    <w:rsid w:val="002A14EA"/>
    <w:rsid w:val="002A562C"/>
    <w:rsid w:val="002A66B6"/>
    <w:rsid w:val="002B4856"/>
    <w:rsid w:val="002C5095"/>
    <w:rsid w:val="002C5F10"/>
    <w:rsid w:val="002C620E"/>
    <w:rsid w:val="002D02FE"/>
    <w:rsid w:val="002D72FC"/>
    <w:rsid w:val="002E4834"/>
    <w:rsid w:val="002F11AF"/>
    <w:rsid w:val="002F421B"/>
    <w:rsid w:val="0030560C"/>
    <w:rsid w:val="003125AB"/>
    <w:rsid w:val="00313F0F"/>
    <w:rsid w:val="00314544"/>
    <w:rsid w:val="00315D9C"/>
    <w:rsid w:val="0032241C"/>
    <w:rsid w:val="0033173E"/>
    <w:rsid w:val="00335490"/>
    <w:rsid w:val="00340079"/>
    <w:rsid w:val="003412CF"/>
    <w:rsid w:val="00345923"/>
    <w:rsid w:val="003501A4"/>
    <w:rsid w:val="00355606"/>
    <w:rsid w:val="0036328B"/>
    <w:rsid w:val="003716F7"/>
    <w:rsid w:val="00373408"/>
    <w:rsid w:val="00373C58"/>
    <w:rsid w:val="00377308"/>
    <w:rsid w:val="00380338"/>
    <w:rsid w:val="00380A79"/>
    <w:rsid w:val="00382778"/>
    <w:rsid w:val="003831BC"/>
    <w:rsid w:val="00386328"/>
    <w:rsid w:val="00386941"/>
    <w:rsid w:val="003937D4"/>
    <w:rsid w:val="003A23F9"/>
    <w:rsid w:val="003A762B"/>
    <w:rsid w:val="003B3431"/>
    <w:rsid w:val="003B54B1"/>
    <w:rsid w:val="003B6DD6"/>
    <w:rsid w:val="003C3854"/>
    <w:rsid w:val="003D519E"/>
    <w:rsid w:val="003E4FF5"/>
    <w:rsid w:val="003F6141"/>
    <w:rsid w:val="003F7C82"/>
    <w:rsid w:val="0041055C"/>
    <w:rsid w:val="00414E8D"/>
    <w:rsid w:val="00420BE2"/>
    <w:rsid w:val="00431E41"/>
    <w:rsid w:val="004320F0"/>
    <w:rsid w:val="004420C9"/>
    <w:rsid w:val="00455C6F"/>
    <w:rsid w:val="0045638A"/>
    <w:rsid w:val="004660BB"/>
    <w:rsid w:val="00471901"/>
    <w:rsid w:val="00471C9D"/>
    <w:rsid w:val="0047239C"/>
    <w:rsid w:val="0047541C"/>
    <w:rsid w:val="004A3A4D"/>
    <w:rsid w:val="004A4700"/>
    <w:rsid w:val="004A68D4"/>
    <w:rsid w:val="004B0DB6"/>
    <w:rsid w:val="004B1833"/>
    <w:rsid w:val="004C00E0"/>
    <w:rsid w:val="004E4081"/>
    <w:rsid w:val="004F067F"/>
    <w:rsid w:val="004F2440"/>
    <w:rsid w:val="004F69F3"/>
    <w:rsid w:val="005036A9"/>
    <w:rsid w:val="00504BB9"/>
    <w:rsid w:val="005128CE"/>
    <w:rsid w:val="00516F0E"/>
    <w:rsid w:val="00524623"/>
    <w:rsid w:val="005247BE"/>
    <w:rsid w:val="00526F12"/>
    <w:rsid w:val="00533D60"/>
    <w:rsid w:val="0053445B"/>
    <w:rsid w:val="00553403"/>
    <w:rsid w:val="0055359D"/>
    <w:rsid w:val="00561D3C"/>
    <w:rsid w:val="00565696"/>
    <w:rsid w:val="005805BC"/>
    <w:rsid w:val="00593216"/>
    <w:rsid w:val="005A6AF6"/>
    <w:rsid w:val="005B4AEF"/>
    <w:rsid w:val="005C169F"/>
    <w:rsid w:val="005D0D75"/>
    <w:rsid w:val="005D3325"/>
    <w:rsid w:val="005D418C"/>
    <w:rsid w:val="006018FC"/>
    <w:rsid w:val="00607AAF"/>
    <w:rsid w:val="0062180C"/>
    <w:rsid w:val="00632D8D"/>
    <w:rsid w:val="0064723C"/>
    <w:rsid w:val="0065407C"/>
    <w:rsid w:val="00660465"/>
    <w:rsid w:val="0066325C"/>
    <w:rsid w:val="00664725"/>
    <w:rsid w:val="0066793B"/>
    <w:rsid w:val="00667FC1"/>
    <w:rsid w:val="00670A25"/>
    <w:rsid w:val="00677293"/>
    <w:rsid w:val="006818FD"/>
    <w:rsid w:val="00686135"/>
    <w:rsid w:val="0069122C"/>
    <w:rsid w:val="006919A5"/>
    <w:rsid w:val="00695143"/>
    <w:rsid w:val="006A01C5"/>
    <w:rsid w:val="006A37AE"/>
    <w:rsid w:val="006A6F9F"/>
    <w:rsid w:val="006B0596"/>
    <w:rsid w:val="006B7BBF"/>
    <w:rsid w:val="006C1276"/>
    <w:rsid w:val="006C2838"/>
    <w:rsid w:val="006C42E1"/>
    <w:rsid w:val="006D08DC"/>
    <w:rsid w:val="006D2D45"/>
    <w:rsid w:val="006D4376"/>
    <w:rsid w:val="006E074B"/>
    <w:rsid w:val="006E69B8"/>
    <w:rsid w:val="006E737D"/>
    <w:rsid w:val="006F1634"/>
    <w:rsid w:val="007018DC"/>
    <w:rsid w:val="00703098"/>
    <w:rsid w:val="00710873"/>
    <w:rsid w:val="00723C85"/>
    <w:rsid w:val="00733143"/>
    <w:rsid w:val="007441B1"/>
    <w:rsid w:val="00750559"/>
    <w:rsid w:val="0075347E"/>
    <w:rsid w:val="00757F6B"/>
    <w:rsid w:val="007A6A52"/>
    <w:rsid w:val="007B3EFB"/>
    <w:rsid w:val="007B4EDA"/>
    <w:rsid w:val="007B54DE"/>
    <w:rsid w:val="007B5F7B"/>
    <w:rsid w:val="007B6DD1"/>
    <w:rsid w:val="007C35EF"/>
    <w:rsid w:val="007D04FC"/>
    <w:rsid w:val="007D1314"/>
    <w:rsid w:val="007E267D"/>
    <w:rsid w:val="007E2D22"/>
    <w:rsid w:val="007E48B7"/>
    <w:rsid w:val="007F137E"/>
    <w:rsid w:val="007F7A81"/>
    <w:rsid w:val="00801D63"/>
    <w:rsid w:val="00801E71"/>
    <w:rsid w:val="008027AE"/>
    <w:rsid w:val="00804E2B"/>
    <w:rsid w:val="00806E88"/>
    <w:rsid w:val="0083202F"/>
    <w:rsid w:val="008348DF"/>
    <w:rsid w:val="00844BA8"/>
    <w:rsid w:val="00846B4F"/>
    <w:rsid w:val="00847488"/>
    <w:rsid w:val="00851DBC"/>
    <w:rsid w:val="0085232F"/>
    <w:rsid w:val="00854BC0"/>
    <w:rsid w:val="00855008"/>
    <w:rsid w:val="00861002"/>
    <w:rsid w:val="00861A9E"/>
    <w:rsid w:val="00863D74"/>
    <w:rsid w:val="00864AA1"/>
    <w:rsid w:val="008767F8"/>
    <w:rsid w:val="00877648"/>
    <w:rsid w:val="008844DE"/>
    <w:rsid w:val="008A192F"/>
    <w:rsid w:val="008A61E9"/>
    <w:rsid w:val="008B55E4"/>
    <w:rsid w:val="008B7749"/>
    <w:rsid w:val="008C18B3"/>
    <w:rsid w:val="008C34B6"/>
    <w:rsid w:val="008E3281"/>
    <w:rsid w:val="00907E57"/>
    <w:rsid w:val="00907EE6"/>
    <w:rsid w:val="00912F85"/>
    <w:rsid w:val="0092009B"/>
    <w:rsid w:val="00923DEE"/>
    <w:rsid w:val="00925F1B"/>
    <w:rsid w:val="00927561"/>
    <w:rsid w:val="0093317C"/>
    <w:rsid w:val="00937D03"/>
    <w:rsid w:val="00944A4B"/>
    <w:rsid w:val="0095122E"/>
    <w:rsid w:val="00951BA5"/>
    <w:rsid w:val="00952990"/>
    <w:rsid w:val="00952EF1"/>
    <w:rsid w:val="009554A0"/>
    <w:rsid w:val="00956ABE"/>
    <w:rsid w:val="00957B31"/>
    <w:rsid w:val="009651B0"/>
    <w:rsid w:val="0096521A"/>
    <w:rsid w:val="00973BD8"/>
    <w:rsid w:val="00980281"/>
    <w:rsid w:val="0098365D"/>
    <w:rsid w:val="00995D34"/>
    <w:rsid w:val="0099650D"/>
    <w:rsid w:val="009B055F"/>
    <w:rsid w:val="009B6067"/>
    <w:rsid w:val="009D1928"/>
    <w:rsid w:val="009E3D59"/>
    <w:rsid w:val="009E4AC5"/>
    <w:rsid w:val="009E522F"/>
    <w:rsid w:val="009E7A6E"/>
    <w:rsid w:val="00A00F8C"/>
    <w:rsid w:val="00A02E75"/>
    <w:rsid w:val="00A03589"/>
    <w:rsid w:val="00A11295"/>
    <w:rsid w:val="00A17D17"/>
    <w:rsid w:val="00A21779"/>
    <w:rsid w:val="00A24074"/>
    <w:rsid w:val="00A25C17"/>
    <w:rsid w:val="00A26A98"/>
    <w:rsid w:val="00A30B1C"/>
    <w:rsid w:val="00A30B40"/>
    <w:rsid w:val="00A36F38"/>
    <w:rsid w:val="00A40808"/>
    <w:rsid w:val="00A451B9"/>
    <w:rsid w:val="00A50D9C"/>
    <w:rsid w:val="00A5303F"/>
    <w:rsid w:val="00A64AEC"/>
    <w:rsid w:val="00A66C94"/>
    <w:rsid w:val="00A757C7"/>
    <w:rsid w:val="00A84666"/>
    <w:rsid w:val="00A8594F"/>
    <w:rsid w:val="00A85E88"/>
    <w:rsid w:val="00A940DE"/>
    <w:rsid w:val="00A95D74"/>
    <w:rsid w:val="00AA1517"/>
    <w:rsid w:val="00AA7421"/>
    <w:rsid w:val="00AC1255"/>
    <w:rsid w:val="00AC1A46"/>
    <w:rsid w:val="00AD57DD"/>
    <w:rsid w:val="00AD7E8F"/>
    <w:rsid w:val="00AE1104"/>
    <w:rsid w:val="00AE58E8"/>
    <w:rsid w:val="00AF27D6"/>
    <w:rsid w:val="00AF48DC"/>
    <w:rsid w:val="00B01D2A"/>
    <w:rsid w:val="00B045B0"/>
    <w:rsid w:val="00B1221F"/>
    <w:rsid w:val="00B17026"/>
    <w:rsid w:val="00B25CC5"/>
    <w:rsid w:val="00B26A8F"/>
    <w:rsid w:val="00B37405"/>
    <w:rsid w:val="00B375E3"/>
    <w:rsid w:val="00B40378"/>
    <w:rsid w:val="00B41CC3"/>
    <w:rsid w:val="00B42B56"/>
    <w:rsid w:val="00B43D39"/>
    <w:rsid w:val="00B472C8"/>
    <w:rsid w:val="00B50BE3"/>
    <w:rsid w:val="00B54F05"/>
    <w:rsid w:val="00B57D57"/>
    <w:rsid w:val="00B61238"/>
    <w:rsid w:val="00B62694"/>
    <w:rsid w:val="00B661A7"/>
    <w:rsid w:val="00B725BA"/>
    <w:rsid w:val="00B769E0"/>
    <w:rsid w:val="00B80BBD"/>
    <w:rsid w:val="00B842E7"/>
    <w:rsid w:val="00B847C0"/>
    <w:rsid w:val="00B86A6A"/>
    <w:rsid w:val="00B9619A"/>
    <w:rsid w:val="00B974C1"/>
    <w:rsid w:val="00B97976"/>
    <w:rsid w:val="00BB4613"/>
    <w:rsid w:val="00BB5D9B"/>
    <w:rsid w:val="00BB6E96"/>
    <w:rsid w:val="00BB702C"/>
    <w:rsid w:val="00BD3E9B"/>
    <w:rsid w:val="00BD408A"/>
    <w:rsid w:val="00BE18E5"/>
    <w:rsid w:val="00BE1D54"/>
    <w:rsid w:val="00BE2B56"/>
    <w:rsid w:val="00BE3C01"/>
    <w:rsid w:val="00BE776B"/>
    <w:rsid w:val="00BF6124"/>
    <w:rsid w:val="00BF6373"/>
    <w:rsid w:val="00BF7256"/>
    <w:rsid w:val="00C40072"/>
    <w:rsid w:val="00C523D5"/>
    <w:rsid w:val="00C613D7"/>
    <w:rsid w:val="00C6474A"/>
    <w:rsid w:val="00C71314"/>
    <w:rsid w:val="00C769AC"/>
    <w:rsid w:val="00C80415"/>
    <w:rsid w:val="00C862CD"/>
    <w:rsid w:val="00C86C19"/>
    <w:rsid w:val="00C87260"/>
    <w:rsid w:val="00CA0325"/>
    <w:rsid w:val="00CA512C"/>
    <w:rsid w:val="00CA632B"/>
    <w:rsid w:val="00CA682C"/>
    <w:rsid w:val="00CA7BEF"/>
    <w:rsid w:val="00CB0107"/>
    <w:rsid w:val="00CC1EAF"/>
    <w:rsid w:val="00CC4ECD"/>
    <w:rsid w:val="00CC51C2"/>
    <w:rsid w:val="00CC5B7F"/>
    <w:rsid w:val="00CC622C"/>
    <w:rsid w:val="00CD0D90"/>
    <w:rsid w:val="00CE01F1"/>
    <w:rsid w:val="00CE14EE"/>
    <w:rsid w:val="00CE4BC6"/>
    <w:rsid w:val="00CE6F6B"/>
    <w:rsid w:val="00CF5538"/>
    <w:rsid w:val="00CF7226"/>
    <w:rsid w:val="00D00014"/>
    <w:rsid w:val="00D002A9"/>
    <w:rsid w:val="00D040F7"/>
    <w:rsid w:val="00D11C37"/>
    <w:rsid w:val="00D15DD1"/>
    <w:rsid w:val="00D16785"/>
    <w:rsid w:val="00D259AC"/>
    <w:rsid w:val="00D34EB6"/>
    <w:rsid w:val="00D45875"/>
    <w:rsid w:val="00D468C3"/>
    <w:rsid w:val="00D479A5"/>
    <w:rsid w:val="00D47B75"/>
    <w:rsid w:val="00D64729"/>
    <w:rsid w:val="00D649B7"/>
    <w:rsid w:val="00D66A1E"/>
    <w:rsid w:val="00D70F01"/>
    <w:rsid w:val="00D710FA"/>
    <w:rsid w:val="00D74AFB"/>
    <w:rsid w:val="00D870A9"/>
    <w:rsid w:val="00D87E3C"/>
    <w:rsid w:val="00D93475"/>
    <w:rsid w:val="00D96E00"/>
    <w:rsid w:val="00D97DB5"/>
    <w:rsid w:val="00DA0F3F"/>
    <w:rsid w:val="00DA6F77"/>
    <w:rsid w:val="00DB07EA"/>
    <w:rsid w:val="00DB2108"/>
    <w:rsid w:val="00DB293E"/>
    <w:rsid w:val="00DC00DC"/>
    <w:rsid w:val="00DC42D0"/>
    <w:rsid w:val="00DC6056"/>
    <w:rsid w:val="00DD4620"/>
    <w:rsid w:val="00DD6DDF"/>
    <w:rsid w:val="00DE3FCE"/>
    <w:rsid w:val="00DF1D22"/>
    <w:rsid w:val="00DF4465"/>
    <w:rsid w:val="00E06D5F"/>
    <w:rsid w:val="00E145D2"/>
    <w:rsid w:val="00E14858"/>
    <w:rsid w:val="00E261CF"/>
    <w:rsid w:val="00E313DA"/>
    <w:rsid w:val="00E32978"/>
    <w:rsid w:val="00E33EA2"/>
    <w:rsid w:val="00E42C15"/>
    <w:rsid w:val="00E44DED"/>
    <w:rsid w:val="00E81A46"/>
    <w:rsid w:val="00E83EDC"/>
    <w:rsid w:val="00E84DDF"/>
    <w:rsid w:val="00E91290"/>
    <w:rsid w:val="00E93282"/>
    <w:rsid w:val="00E944EC"/>
    <w:rsid w:val="00E9599E"/>
    <w:rsid w:val="00E95A57"/>
    <w:rsid w:val="00EB020F"/>
    <w:rsid w:val="00EB3525"/>
    <w:rsid w:val="00EB4498"/>
    <w:rsid w:val="00EB45F5"/>
    <w:rsid w:val="00EC2C70"/>
    <w:rsid w:val="00EC36C0"/>
    <w:rsid w:val="00EC6C35"/>
    <w:rsid w:val="00EC6ED7"/>
    <w:rsid w:val="00EE514C"/>
    <w:rsid w:val="00EE51E5"/>
    <w:rsid w:val="00EE606D"/>
    <w:rsid w:val="00EE6D50"/>
    <w:rsid w:val="00EE7ADA"/>
    <w:rsid w:val="00EF046B"/>
    <w:rsid w:val="00EF190C"/>
    <w:rsid w:val="00EF300C"/>
    <w:rsid w:val="00EF4FC3"/>
    <w:rsid w:val="00F01857"/>
    <w:rsid w:val="00F02493"/>
    <w:rsid w:val="00F054D0"/>
    <w:rsid w:val="00F06D57"/>
    <w:rsid w:val="00F15DFE"/>
    <w:rsid w:val="00F1680D"/>
    <w:rsid w:val="00F1790B"/>
    <w:rsid w:val="00F20772"/>
    <w:rsid w:val="00F227E2"/>
    <w:rsid w:val="00F3598F"/>
    <w:rsid w:val="00F42272"/>
    <w:rsid w:val="00F50543"/>
    <w:rsid w:val="00F659A1"/>
    <w:rsid w:val="00F81F4F"/>
    <w:rsid w:val="00F94E77"/>
    <w:rsid w:val="00FA0705"/>
    <w:rsid w:val="00FA189A"/>
    <w:rsid w:val="00FA6B9A"/>
    <w:rsid w:val="00FB2C5D"/>
    <w:rsid w:val="00FC32AE"/>
    <w:rsid w:val="00FC378E"/>
    <w:rsid w:val="00FC3B4F"/>
    <w:rsid w:val="00FC4110"/>
    <w:rsid w:val="00FC6B0A"/>
    <w:rsid w:val="00FD26F6"/>
    <w:rsid w:val="00FD78EA"/>
    <w:rsid w:val="00FE3E98"/>
    <w:rsid w:val="00FF292F"/>
    <w:rsid w:val="00FF2DD5"/>
    <w:rsid w:val="00FF5540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character" w:customStyle="1" w:styleId="italic">
    <w:name w:val="italic"/>
    <w:uiPriority w:val="99"/>
    <w:rsid w:val="001C4092"/>
    <w:rPr>
      <w:i/>
      <w:iCs/>
    </w:rPr>
  </w:style>
  <w:style w:type="paragraph" w:customStyle="1" w:styleId="COBJBLa">
    <w:name w:val="COBJ_BLa"/>
    <w:basedOn w:val="Normal"/>
    <w:uiPriority w:val="99"/>
    <w:rsid w:val="00FB2C5D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TX">
    <w:name w:val="TX"/>
    <w:basedOn w:val="Normal"/>
    <w:uiPriority w:val="99"/>
    <w:rsid w:val="00D002A9"/>
    <w:pPr>
      <w:widowControl w:val="0"/>
      <w:autoSpaceDE w:val="0"/>
      <w:autoSpaceDN w:val="0"/>
      <w:adjustRightInd w:val="0"/>
      <w:spacing w:after="0" w:line="250" w:lineRule="atLeast"/>
      <w:ind w:left="540" w:firstLine="360"/>
      <w:jc w:val="both"/>
      <w:textAlignment w:val="center"/>
    </w:pPr>
    <w:rPr>
      <w:rFonts w:ascii="Cambria (OTF) Roman" w:eastAsiaTheme="minorEastAsia" w:hAnsi="Cambria (OTF) Roman" w:cs="Cambria (OTF) Roman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character" w:customStyle="1" w:styleId="italic">
    <w:name w:val="italic"/>
    <w:uiPriority w:val="99"/>
    <w:rsid w:val="001C4092"/>
    <w:rPr>
      <w:i/>
      <w:iCs/>
    </w:rPr>
  </w:style>
  <w:style w:type="paragraph" w:customStyle="1" w:styleId="COBJBLa">
    <w:name w:val="COBJ_BLa"/>
    <w:basedOn w:val="Normal"/>
    <w:uiPriority w:val="99"/>
    <w:rsid w:val="00FB2C5D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TX">
    <w:name w:val="TX"/>
    <w:basedOn w:val="Normal"/>
    <w:uiPriority w:val="99"/>
    <w:rsid w:val="00D002A9"/>
    <w:pPr>
      <w:widowControl w:val="0"/>
      <w:autoSpaceDE w:val="0"/>
      <w:autoSpaceDN w:val="0"/>
      <w:adjustRightInd w:val="0"/>
      <w:spacing w:after="0" w:line="250" w:lineRule="atLeast"/>
      <w:ind w:left="540" w:firstLine="360"/>
      <w:jc w:val="both"/>
      <w:textAlignment w:val="center"/>
    </w:pPr>
    <w:rPr>
      <w:rFonts w:ascii="Cambria (OTF) Roman" w:eastAsiaTheme="minorEastAsia" w:hAnsi="Cambria (OTF) Roman" w:cs="Cambria (OTF)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B2774479-36C1-43E4-BC7F-0DBED90E9064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37</TotalTime>
  <Pages>1</Pages>
  <Words>83</Words>
  <Characters>477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195</cp:revision>
  <dcterms:created xsi:type="dcterms:W3CDTF">2016-08-17T04:08:00Z</dcterms:created>
  <dcterms:modified xsi:type="dcterms:W3CDTF">2016-10-04T19:18:00Z</dcterms:modified>
</cp:coreProperties>
</file>