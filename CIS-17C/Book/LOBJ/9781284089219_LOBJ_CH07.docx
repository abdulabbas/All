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220C11F2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524623">
        <w:rPr>
          <w:rFonts w:ascii="Times New Roman" w:hAnsi="Times New Roman"/>
          <w:color w:val="auto"/>
          <w:sz w:val="24"/>
        </w:rPr>
        <w:t>7</w:t>
      </w:r>
    </w:p>
    <w:p w14:paraId="396CE4D6" w14:textId="2425AEA7" w:rsidR="00C523D5" w:rsidRDefault="00524623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524623">
        <w:rPr>
          <w:rFonts w:ascii="Times New Roman" w:hAnsi="Times New Roman"/>
          <w:color w:val="auto"/>
          <w:sz w:val="24"/>
        </w:rPr>
        <w:t>Programming with Recursion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188BFD5D" w14:textId="77777777" w:rsidR="00524623" w:rsidRPr="00524623" w:rsidRDefault="00524623" w:rsidP="00524623">
      <w:pPr>
        <w:pStyle w:val="COBJ"/>
        <w:numPr>
          <w:ilvl w:val="0"/>
          <w:numId w:val="14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Discuss recursion as another form of repetition</w:t>
      </w:r>
    </w:p>
    <w:p w14:paraId="4D83A1D7" w14:textId="77777777" w:rsidR="00524623" w:rsidRPr="00524623" w:rsidRDefault="00524623" w:rsidP="00524623">
      <w:pPr>
        <w:pStyle w:val="COBJ"/>
        <w:numPr>
          <w:ilvl w:val="0"/>
          <w:numId w:val="14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Do the following tasks, given a recursive routine:</w:t>
      </w:r>
    </w:p>
    <w:p w14:paraId="4DE492C4" w14:textId="77777777" w:rsidR="00524623" w:rsidRPr="00524623" w:rsidRDefault="00524623" w:rsidP="00524623">
      <w:pPr>
        <w:pStyle w:val="COBJBL"/>
        <w:numPr>
          <w:ilvl w:val="0"/>
          <w:numId w:val="15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Determine whether the routine halts</w:t>
      </w:r>
    </w:p>
    <w:p w14:paraId="54DF44FD" w14:textId="77777777" w:rsidR="00524623" w:rsidRPr="00524623" w:rsidRDefault="00524623" w:rsidP="00524623">
      <w:pPr>
        <w:pStyle w:val="COBJBL"/>
        <w:numPr>
          <w:ilvl w:val="0"/>
          <w:numId w:val="15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Determine the base cases</w:t>
      </w:r>
    </w:p>
    <w:p w14:paraId="14668B4F" w14:textId="77777777" w:rsidR="00524623" w:rsidRPr="00524623" w:rsidRDefault="00524623" w:rsidP="00524623">
      <w:pPr>
        <w:pStyle w:val="COBJBL"/>
        <w:numPr>
          <w:ilvl w:val="0"/>
          <w:numId w:val="15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Determine the general cases</w:t>
      </w:r>
    </w:p>
    <w:p w14:paraId="3CFB10AB" w14:textId="77777777" w:rsidR="00524623" w:rsidRPr="00524623" w:rsidRDefault="00524623" w:rsidP="00524623">
      <w:pPr>
        <w:pStyle w:val="COBJBL"/>
        <w:numPr>
          <w:ilvl w:val="0"/>
          <w:numId w:val="15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Determine what the routine does</w:t>
      </w:r>
    </w:p>
    <w:p w14:paraId="06BB4817" w14:textId="77777777" w:rsidR="00524623" w:rsidRPr="00524623" w:rsidRDefault="00524623" w:rsidP="00524623">
      <w:pPr>
        <w:pStyle w:val="COBJBL"/>
        <w:numPr>
          <w:ilvl w:val="0"/>
          <w:numId w:val="15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Determine whether the routine is correct and, if it is not, correct it</w:t>
      </w:r>
    </w:p>
    <w:p w14:paraId="59C95745" w14:textId="77777777" w:rsidR="00524623" w:rsidRPr="00524623" w:rsidRDefault="00524623" w:rsidP="00524623">
      <w:pPr>
        <w:pStyle w:val="COBJ"/>
        <w:numPr>
          <w:ilvl w:val="0"/>
          <w:numId w:val="1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 xml:space="preserve">Do the following tasks, given a simple recursive problem: </w:t>
      </w:r>
    </w:p>
    <w:p w14:paraId="1C25E5C2" w14:textId="77777777" w:rsidR="00524623" w:rsidRPr="00524623" w:rsidRDefault="00524623" w:rsidP="00524623">
      <w:pPr>
        <w:pStyle w:val="COBJBL"/>
        <w:numPr>
          <w:ilvl w:val="0"/>
          <w:numId w:val="16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Determine the base cases</w:t>
      </w:r>
    </w:p>
    <w:p w14:paraId="74EC0855" w14:textId="77777777" w:rsidR="00524623" w:rsidRPr="00524623" w:rsidRDefault="00524623" w:rsidP="00524623">
      <w:pPr>
        <w:pStyle w:val="COBJBL"/>
        <w:numPr>
          <w:ilvl w:val="0"/>
          <w:numId w:val="16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Determine the general cases</w:t>
      </w:r>
    </w:p>
    <w:p w14:paraId="1E08A250" w14:textId="77777777" w:rsidR="00524623" w:rsidRPr="00524623" w:rsidRDefault="00524623" w:rsidP="00524623">
      <w:pPr>
        <w:pStyle w:val="COBJBL"/>
        <w:numPr>
          <w:ilvl w:val="0"/>
          <w:numId w:val="16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Design and code the solution as a recursive void or value-returning function</w:t>
      </w:r>
    </w:p>
    <w:p w14:paraId="4C478D16" w14:textId="77777777" w:rsidR="00524623" w:rsidRPr="00524623" w:rsidRDefault="00524623" w:rsidP="00524623">
      <w:pPr>
        <w:pStyle w:val="COBJ"/>
        <w:numPr>
          <w:ilvl w:val="0"/>
          <w:numId w:val="1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Verify a recursive routine, according to the Three-Question Method</w:t>
      </w:r>
    </w:p>
    <w:p w14:paraId="6FFC5D68" w14:textId="77777777" w:rsidR="00524623" w:rsidRPr="00524623" w:rsidRDefault="00524623" w:rsidP="00524623">
      <w:pPr>
        <w:pStyle w:val="COBJ"/>
        <w:numPr>
          <w:ilvl w:val="0"/>
          <w:numId w:val="1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Decide whether a recursive solution is appropriate for a problem</w:t>
      </w:r>
    </w:p>
    <w:p w14:paraId="3F984582" w14:textId="77777777" w:rsidR="00524623" w:rsidRPr="00524623" w:rsidRDefault="00524623" w:rsidP="00524623">
      <w:pPr>
        <w:pStyle w:val="COBJ"/>
        <w:numPr>
          <w:ilvl w:val="0"/>
          <w:numId w:val="1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Compare and contrast dynamic storage allocation and static storage allocation in relation to using recursion</w:t>
      </w:r>
    </w:p>
    <w:p w14:paraId="4FAF6744" w14:textId="77777777" w:rsidR="00524623" w:rsidRPr="00524623" w:rsidRDefault="00524623" w:rsidP="00524623">
      <w:pPr>
        <w:pStyle w:val="COBJ"/>
        <w:numPr>
          <w:ilvl w:val="0"/>
          <w:numId w:val="1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Explain how recursion works internally by showing the contents of the run-time stack</w:t>
      </w:r>
    </w:p>
    <w:p w14:paraId="171969C8" w14:textId="77777777" w:rsidR="00524623" w:rsidRPr="00524623" w:rsidRDefault="00524623" w:rsidP="00524623">
      <w:pPr>
        <w:pStyle w:val="COBJ"/>
        <w:numPr>
          <w:ilvl w:val="0"/>
          <w:numId w:val="1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524623">
        <w:rPr>
          <w:rFonts w:ascii="Times New Roman" w:hAnsi="Times New Roman" w:cs="Times-Roman"/>
          <w:color w:val="auto"/>
          <w:sz w:val="24"/>
          <w:szCs w:val="24"/>
        </w:rPr>
        <w:t>Replace a recursive solution with iteration, the use of a stack, or both</w:t>
      </w:r>
    </w:p>
    <w:p w14:paraId="6E036798" w14:textId="689B7790" w:rsidR="00CE01F1" w:rsidRPr="00151BAE" w:rsidRDefault="00524623" w:rsidP="001A59CE">
      <w:pPr>
        <w:pStyle w:val="COBJ"/>
        <w:numPr>
          <w:ilvl w:val="0"/>
          <w:numId w:val="13"/>
        </w:numPr>
        <w:spacing w:before="0" w:line="220" w:lineRule="atLeast"/>
        <w:rPr>
          <w:rFonts w:ascii="Times New Roman" w:hAnsi="Times New Roman"/>
          <w:sz w:val="24"/>
          <w:szCs w:val="24"/>
        </w:rPr>
      </w:pPr>
      <w:r w:rsidRPr="00151BAE">
        <w:rPr>
          <w:rFonts w:ascii="Times New Roman" w:hAnsi="Times New Roman" w:cs="Times-Roman"/>
          <w:color w:val="auto"/>
          <w:sz w:val="24"/>
          <w:szCs w:val="24"/>
        </w:rPr>
        <w:t>Explain why recursion may or may not be a good choice to implement the solution of a problem</w:t>
      </w:r>
    </w:p>
    <w:sectPr w:rsidR="00CE01F1" w:rsidRPr="00151BAE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3EAAD" w14:textId="77777777" w:rsidR="004C4024" w:rsidRDefault="004C4024" w:rsidP="001F76A4">
      <w:pPr>
        <w:spacing w:after="0" w:line="240" w:lineRule="auto"/>
      </w:pPr>
      <w:r>
        <w:separator/>
      </w:r>
    </w:p>
  </w:endnote>
  <w:endnote w:type="continuationSeparator" w:id="0">
    <w:p w14:paraId="1CE986BB" w14:textId="77777777" w:rsidR="004C4024" w:rsidRDefault="004C4024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2582C32A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A36F73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C182E" w14:textId="77777777" w:rsidR="004C4024" w:rsidRDefault="004C4024" w:rsidP="001F76A4">
      <w:pPr>
        <w:spacing w:after="0" w:line="240" w:lineRule="auto"/>
      </w:pPr>
      <w:r>
        <w:separator/>
      </w:r>
    </w:p>
  </w:footnote>
  <w:footnote w:type="continuationSeparator" w:id="0">
    <w:p w14:paraId="2D281874" w14:textId="77777777" w:rsidR="004C4024" w:rsidRDefault="004C4024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139FD"/>
    <w:multiLevelType w:val="hybridMultilevel"/>
    <w:tmpl w:val="420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F4D6F"/>
    <w:multiLevelType w:val="hybridMultilevel"/>
    <w:tmpl w:val="DE46C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65A48"/>
    <w:multiLevelType w:val="hybridMultilevel"/>
    <w:tmpl w:val="74AE9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375A8"/>
    <w:multiLevelType w:val="hybridMultilevel"/>
    <w:tmpl w:val="E6F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5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13"/>
  </w:num>
  <w:num w:numId="13">
    <w:abstractNumId w:val="4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38F1"/>
    <w:rsid w:val="000327F8"/>
    <w:rsid w:val="000343B7"/>
    <w:rsid w:val="0003491A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1124A"/>
    <w:rsid w:val="00122687"/>
    <w:rsid w:val="00122856"/>
    <w:rsid w:val="001246E1"/>
    <w:rsid w:val="00127D5C"/>
    <w:rsid w:val="00132C00"/>
    <w:rsid w:val="001330C2"/>
    <w:rsid w:val="00134193"/>
    <w:rsid w:val="00134A26"/>
    <w:rsid w:val="001416BD"/>
    <w:rsid w:val="00142596"/>
    <w:rsid w:val="00143ADE"/>
    <w:rsid w:val="00151BA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3E5D"/>
    <w:rsid w:val="001C29D4"/>
    <w:rsid w:val="001C4092"/>
    <w:rsid w:val="001C78A9"/>
    <w:rsid w:val="001D078E"/>
    <w:rsid w:val="001D2303"/>
    <w:rsid w:val="001D349A"/>
    <w:rsid w:val="001D4905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218D0"/>
    <w:rsid w:val="0023653A"/>
    <w:rsid w:val="00236CA0"/>
    <w:rsid w:val="002375D6"/>
    <w:rsid w:val="00241B7A"/>
    <w:rsid w:val="00247D69"/>
    <w:rsid w:val="0026080E"/>
    <w:rsid w:val="00261115"/>
    <w:rsid w:val="00261BDD"/>
    <w:rsid w:val="002817F5"/>
    <w:rsid w:val="00283463"/>
    <w:rsid w:val="00292AF0"/>
    <w:rsid w:val="002932CD"/>
    <w:rsid w:val="002A14EA"/>
    <w:rsid w:val="002A562C"/>
    <w:rsid w:val="002A66B6"/>
    <w:rsid w:val="002B4856"/>
    <w:rsid w:val="002C5F10"/>
    <w:rsid w:val="002C620E"/>
    <w:rsid w:val="002D72FC"/>
    <w:rsid w:val="002F11AF"/>
    <w:rsid w:val="002F421B"/>
    <w:rsid w:val="0030560C"/>
    <w:rsid w:val="003125AB"/>
    <w:rsid w:val="00314544"/>
    <w:rsid w:val="00315D9C"/>
    <w:rsid w:val="0032241C"/>
    <w:rsid w:val="00335490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2778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1833"/>
    <w:rsid w:val="004C00E0"/>
    <w:rsid w:val="004C4024"/>
    <w:rsid w:val="004E4081"/>
    <w:rsid w:val="004F2440"/>
    <w:rsid w:val="005036A9"/>
    <w:rsid w:val="00504BB9"/>
    <w:rsid w:val="00524623"/>
    <w:rsid w:val="005247BE"/>
    <w:rsid w:val="00526F12"/>
    <w:rsid w:val="00533D60"/>
    <w:rsid w:val="00553403"/>
    <w:rsid w:val="0055359D"/>
    <w:rsid w:val="00561D3C"/>
    <w:rsid w:val="00565696"/>
    <w:rsid w:val="005805BC"/>
    <w:rsid w:val="00593216"/>
    <w:rsid w:val="00594800"/>
    <w:rsid w:val="005A6AF6"/>
    <w:rsid w:val="005B4AEF"/>
    <w:rsid w:val="005D0D75"/>
    <w:rsid w:val="005D3325"/>
    <w:rsid w:val="005D418C"/>
    <w:rsid w:val="006018FC"/>
    <w:rsid w:val="00607AAF"/>
    <w:rsid w:val="006212E0"/>
    <w:rsid w:val="0062180C"/>
    <w:rsid w:val="00632D8D"/>
    <w:rsid w:val="006358FF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6135"/>
    <w:rsid w:val="0069122C"/>
    <w:rsid w:val="006919A5"/>
    <w:rsid w:val="00695143"/>
    <w:rsid w:val="006A01C5"/>
    <w:rsid w:val="006A37AE"/>
    <w:rsid w:val="006A6F9F"/>
    <w:rsid w:val="006B0596"/>
    <w:rsid w:val="006C1276"/>
    <w:rsid w:val="006C2838"/>
    <w:rsid w:val="006C42E1"/>
    <w:rsid w:val="006D08DC"/>
    <w:rsid w:val="006D4376"/>
    <w:rsid w:val="006E074B"/>
    <w:rsid w:val="006E69B8"/>
    <w:rsid w:val="006E737D"/>
    <w:rsid w:val="006F1634"/>
    <w:rsid w:val="00703098"/>
    <w:rsid w:val="00710873"/>
    <w:rsid w:val="00723C85"/>
    <w:rsid w:val="007441B1"/>
    <w:rsid w:val="00750559"/>
    <w:rsid w:val="0075347E"/>
    <w:rsid w:val="00757F6B"/>
    <w:rsid w:val="00771369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27AE"/>
    <w:rsid w:val="00804E2B"/>
    <w:rsid w:val="00806E88"/>
    <w:rsid w:val="008348DF"/>
    <w:rsid w:val="00844BA8"/>
    <w:rsid w:val="00846B4F"/>
    <w:rsid w:val="00847488"/>
    <w:rsid w:val="00851DBC"/>
    <w:rsid w:val="00855008"/>
    <w:rsid w:val="00861002"/>
    <w:rsid w:val="00861A9E"/>
    <w:rsid w:val="00863D74"/>
    <w:rsid w:val="00864AA1"/>
    <w:rsid w:val="00877648"/>
    <w:rsid w:val="008A1590"/>
    <w:rsid w:val="008A192F"/>
    <w:rsid w:val="008A61E9"/>
    <w:rsid w:val="008B55E4"/>
    <w:rsid w:val="008C18B3"/>
    <w:rsid w:val="008C34B6"/>
    <w:rsid w:val="008E3281"/>
    <w:rsid w:val="00907E57"/>
    <w:rsid w:val="00907EE6"/>
    <w:rsid w:val="00912F85"/>
    <w:rsid w:val="00927561"/>
    <w:rsid w:val="0093317C"/>
    <w:rsid w:val="0095122E"/>
    <w:rsid w:val="00951BA5"/>
    <w:rsid w:val="00952990"/>
    <w:rsid w:val="00952EF1"/>
    <w:rsid w:val="009554A0"/>
    <w:rsid w:val="00956ABE"/>
    <w:rsid w:val="009651B0"/>
    <w:rsid w:val="0096521A"/>
    <w:rsid w:val="00973BD8"/>
    <w:rsid w:val="0098365D"/>
    <w:rsid w:val="0099650D"/>
    <w:rsid w:val="009B055F"/>
    <w:rsid w:val="009B6067"/>
    <w:rsid w:val="009D1928"/>
    <w:rsid w:val="009E3D59"/>
    <w:rsid w:val="009E4AC5"/>
    <w:rsid w:val="009E522F"/>
    <w:rsid w:val="009E7A6E"/>
    <w:rsid w:val="00A00F8C"/>
    <w:rsid w:val="00A02E75"/>
    <w:rsid w:val="00A03589"/>
    <w:rsid w:val="00A11295"/>
    <w:rsid w:val="00A17D17"/>
    <w:rsid w:val="00A21779"/>
    <w:rsid w:val="00A24074"/>
    <w:rsid w:val="00A25C17"/>
    <w:rsid w:val="00A26A98"/>
    <w:rsid w:val="00A30B1C"/>
    <w:rsid w:val="00A30B40"/>
    <w:rsid w:val="00A36F38"/>
    <w:rsid w:val="00A36F73"/>
    <w:rsid w:val="00A40808"/>
    <w:rsid w:val="00A50D9C"/>
    <w:rsid w:val="00A5303F"/>
    <w:rsid w:val="00A64AEC"/>
    <w:rsid w:val="00A66C94"/>
    <w:rsid w:val="00A757C7"/>
    <w:rsid w:val="00A8594F"/>
    <w:rsid w:val="00A85E88"/>
    <w:rsid w:val="00A940DE"/>
    <w:rsid w:val="00A95D74"/>
    <w:rsid w:val="00AA1517"/>
    <w:rsid w:val="00AA7421"/>
    <w:rsid w:val="00AC1255"/>
    <w:rsid w:val="00AC1A46"/>
    <w:rsid w:val="00AD57DD"/>
    <w:rsid w:val="00AD7E8F"/>
    <w:rsid w:val="00AE1104"/>
    <w:rsid w:val="00AE58E8"/>
    <w:rsid w:val="00AF27D6"/>
    <w:rsid w:val="00AF48DC"/>
    <w:rsid w:val="00B01D2A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4F05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D3E9B"/>
    <w:rsid w:val="00BD408A"/>
    <w:rsid w:val="00BE18E5"/>
    <w:rsid w:val="00BE1D54"/>
    <w:rsid w:val="00BE2B56"/>
    <w:rsid w:val="00BE3C01"/>
    <w:rsid w:val="00BE776B"/>
    <w:rsid w:val="00BF1ADD"/>
    <w:rsid w:val="00BF6124"/>
    <w:rsid w:val="00BF6373"/>
    <w:rsid w:val="00BF7256"/>
    <w:rsid w:val="00C40072"/>
    <w:rsid w:val="00C523D5"/>
    <w:rsid w:val="00C613D7"/>
    <w:rsid w:val="00C6474A"/>
    <w:rsid w:val="00C769AC"/>
    <w:rsid w:val="00C80415"/>
    <w:rsid w:val="00C81C23"/>
    <w:rsid w:val="00C862CD"/>
    <w:rsid w:val="00C86C19"/>
    <w:rsid w:val="00C87260"/>
    <w:rsid w:val="00C94910"/>
    <w:rsid w:val="00CA512C"/>
    <w:rsid w:val="00CA632B"/>
    <w:rsid w:val="00CA682C"/>
    <w:rsid w:val="00CA7BEF"/>
    <w:rsid w:val="00CB0107"/>
    <w:rsid w:val="00CC1EAF"/>
    <w:rsid w:val="00CC4ECD"/>
    <w:rsid w:val="00CC51C2"/>
    <w:rsid w:val="00CC5B7F"/>
    <w:rsid w:val="00CC622C"/>
    <w:rsid w:val="00CE01F1"/>
    <w:rsid w:val="00CE4BC6"/>
    <w:rsid w:val="00CE6F6B"/>
    <w:rsid w:val="00CF5538"/>
    <w:rsid w:val="00CF7226"/>
    <w:rsid w:val="00D00014"/>
    <w:rsid w:val="00D11C37"/>
    <w:rsid w:val="00D15DD1"/>
    <w:rsid w:val="00D16785"/>
    <w:rsid w:val="00D259AC"/>
    <w:rsid w:val="00D45875"/>
    <w:rsid w:val="00D479A5"/>
    <w:rsid w:val="00D47B75"/>
    <w:rsid w:val="00D64729"/>
    <w:rsid w:val="00D649B7"/>
    <w:rsid w:val="00D66A1E"/>
    <w:rsid w:val="00D70F01"/>
    <w:rsid w:val="00D74AFB"/>
    <w:rsid w:val="00D870A9"/>
    <w:rsid w:val="00D93475"/>
    <w:rsid w:val="00D96E00"/>
    <w:rsid w:val="00D97DB5"/>
    <w:rsid w:val="00DA0F3F"/>
    <w:rsid w:val="00DA6F77"/>
    <w:rsid w:val="00DB07EA"/>
    <w:rsid w:val="00DB2108"/>
    <w:rsid w:val="00DB293E"/>
    <w:rsid w:val="00DC42D0"/>
    <w:rsid w:val="00DC6056"/>
    <w:rsid w:val="00DD4620"/>
    <w:rsid w:val="00DD6DDF"/>
    <w:rsid w:val="00DE3FCE"/>
    <w:rsid w:val="00DF1D22"/>
    <w:rsid w:val="00DF4465"/>
    <w:rsid w:val="00E06D5F"/>
    <w:rsid w:val="00E145D2"/>
    <w:rsid w:val="00E14858"/>
    <w:rsid w:val="00E33EA2"/>
    <w:rsid w:val="00E44DED"/>
    <w:rsid w:val="00E83EDC"/>
    <w:rsid w:val="00E84DDF"/>
    <w:rsid w:val="00E91290"/>
    <w:rsid w:val="00E93282"/>
    <w:rsid w:val="00E944EC"/>
    <w:rsid w:val="00E9599E"/>
    <w:rsid w:val="00E95A57"/>
    <w:rsid w:val="00EB3525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3598F"/>
    <w:rsid w:val="00F42272"/>
    <w:rsid w:val="00F50543"/>
    <w:rsid w:val="00F659A1"/>
    <w:rsid w:val="00F81F4F"/>
    <w:rsid w:val="00F94E77"/>
    <w:rsid w:val="00FA0705"/>
    <w:rsid w:val="00FA189A"/>
    <w:rsid w:val="00FA6B9A"/>
    <w:rsid w:val="00FC32AE"/>
    <w:rsid w:val="00FC378E"/>
    <w:rsid w:val="00FC6B0A"/>
    <w:rsid w:val="00FD26F6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CB86312-8559-42F7-9C7F-8855B6BA456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22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127</cp:revision>
  <dcterms:created xsi:type="dcterms:W3CDTF">2016-08-17T04:08:00Z</dcterms:created>
  <dcterms:modified xsi:type="dcterms:W3CDTF">2016-10-04T19:17:00Z</dcterms:modified>
</cp:coreProperties>
</file>