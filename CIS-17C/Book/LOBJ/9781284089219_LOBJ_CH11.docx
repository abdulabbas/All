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441E99DD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944A4B">
        <w:rPr>
          <w:rFonts w:ascii="Times New Roman" w:hAnsi="Times New Roman"/>
          <w:color w:val="auto"/>
          <w:sz w:val="24"/>
        </w:rPr>
        <w:t>11</w:t>
      </w:r>
    </w:p>
    <w:p w14:paraId="396CE4D6" w14:textId="4003A43E" w:rsidR="00C523D5" w:rsidRDefault="00944A4B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944A4B">
        <w:rPr>
          <w:rFonts w:ascii="Times New Roman" w:hAnsi="Times New Roman"/>
          <w:color w:val="auto"/>
          <w:sz w:val="24"/>
        </w:rPr>
        <w:t>Sets, Maps, and Hashing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61D8CCD1" w14:textId="77777777" w:rsidR="001069BA" w:rsidRP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Describe a set at the logical level</w:t>
      </w:r>
    </w:p>
    <w:p w14:paraId="55366609" w14:textId="77777777" w:rsidR="001069BA" w:rsidRP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Implement a set both explicitly and implicitly</w:t>
      </w:r>
    </w:p>
    <w:p w14:paraId="22F547A1" w14:textId="77777777" w:rsidR="001069BA" w:rsidRP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Describe a map at the logical level</w:t>
      </w:r>
    </w:p>
    <w:p w14:paraId="36C9B598" w14:textId="77777777" w:rsidR="001069BA" w:rsidRP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Implement a map</w:t>
      </w:r>
    </w:p>
    <w:p w14:paraId="73485458" w14:textId="77777777" w:rsid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Define the following terms:</w:t>
      </w:r>
    </w:p>
    <w:p w14:paraId="2C5A3D67" w14:textId="77777777" w:rsidR="00D002A9" w:rsidRPr="00D002A9" w:rsidRDefault="00D002A9" w:rsidP="00D002A9">
      <w:pPr>
        <w:pStyle w:val="COBJBL"/>
        <w:numPr>
          <w:ilvl w:val="0"/>
          <w:numId w:val="28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D002A9">
        <w:rPr>
          <w:rFonts w:ascii="Times" w:hAnsi="Times" w:cs="Times-Roman"/>
          <w:color w:val="auto"/>
          <w:sz w:val="24"/>
          <w:szCs w:val="24"/>
        </w:rPr>
        <w:t>Hashing</w:t>
      </w:r>
    </w:p>
    <w:p w14:paraId="1CF275DB" w14:textId="77777777" w:rsidR="00D002A9" w:rsidRPr="00D002A9" w:rsidRDefault="00D002A9" w:rsidP="00D002A9">
      <w:pPr>
        <w:pStyle w:val="COBJBL"/>
        <w:numPr>
          <w:ilvl w:val="0"/>
          <w:numId w:val="28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D002A9">
        <w:rPr>
          <w:rFonts w:ascii="Times" w:hAnsi="Times" w:cs="Times-Roman"/>
          <w:color w:val="auto"/>
          <w:sz w:val="24"/>
          <w:szCs w:val="24"/>
        </w:rPr>
        <w:t xml:space="preserve">Linear probing </w:t>
      </w:r>
    </w:p>
    <w:p w14:paraId="7A192796" w14:textId="1CA01971" w:rsidR="00D002A9" w:rsidRPr="00D002A9" w:rsidRDefault="00D002A9" w:rsidP="00D002A9">
      <w:pPr>
        <w:pStyle w:val="COBJ"/>
        <w:numPr>
          <w:ilvl w:val="0"/>
          <w:numId w:val="28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D002A9">
        <w:rPr>
          <w:rFonts w:ascii="Times" w:hAnsi="Times" w:cs="Times-Roman"/>
          <w:color w:val="auto"/>
          <w:sz w:val="24"/>
          <w:szCs w:val="24"/>
        </w:rPr>
        <w:t>Rehashing</w:t>
      </w:r>
    </w:p>
    <w:p w14:paraId="0483D81C" w14:textId="77777777" w:rsidR="00D002A9" w:rsidRPr="00D002A9" w:rsidRDefault="00D002A9" w:rsidP="00D002A9">
      <w:pPr>
        <w:pStyle w:val="COBJBL"/>
        <w:numPr>
          <w:ilvl w:val="0"/>
          <w:numId w:val="28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D002A9">
        <w:rPr>
          <w:rFonts w:ascii="Times" w:hAnsi="Times" w:cs="Times-Roman"/>
          <w:color w:val="auto"/>
          <w:sz w:val="24"/>
          <w:szCs w:val="24"/>
        </w:rPr>
        <w:t>Clustering</w:t>
      </w:r>
    </w:p>
    <w:p w14:paraId="44FCD772" w14:textId="51065721" w:rsidR="00D002A9" w:rsidRPr="00D002A9" w:rsidRDefault="00D002A9" w:rsidP="00D002A9">
      <w:pPr>
        <w:pStyle w:val="COBJ"/>
        <w:numPr>
          <w:ilvl w:val="0"/>
          <w:numId w:val="28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D002A9">
        <w:rPr>
          <w:rFonts w:ascii="Times" w:hAnsi="Times" w:cs="Times-Roman"/>
          <w:color w:val="auto"/>
          <w:sz w:val="24"/>
          <w:szCs w:val="24"/>
        </w:rPr>
        <w:t>Collisions</w:t>
      </w:r>
    </w:p>
    <w:p w14:paraId="7A3372E1" w14:textId="77777777" w:rsidR="001069BA" w:rsidRPr="001069BA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1069BA">
        <w:rPr>
          <w:rFonts w:ascii="Times" w:hAnsi="Times" w:cs="Times-Roman"/>
          <w:color w:val="auto"/>
          <w:sz w:val="24"/>
          <w:szCs w:val="24"/>
        </w:rPr>
        <w:t>Design and implement an appropriate hashing function for an application</w:t>
      </w:r>
    </w:p>
    <w:p w14:paraId="4EC4B516" w14:textId="5B2BDFFA" w:rsidR="004F067F" w:rsidRPr="00AF37C3" w:rsidRDefault="001069BA" w:rsidP="001069BA">
      <w:pPr>
        <w:pStyle w:val="COBJ"/>
        <w:numPr>
          <w:ilvl w:val="0"/>
          <w:numId w:val="25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AF37C3">
        <w:rPr>
          <w:rFonts w:ascii="Times" w:hAnsi="Times" w:cs="Times-Roman"/>
          <w:color w:val="auto"/>
          <w:sz w:val="24"/>
          <w:szCs w:val="24"/>
        </w:rPr>
        <w:t>Describe how to resolve collisions through linear probing, rehashing, and chaining</w:t>
      </w:r>
    </w:p>
    <w:sectPr w:rsidR="004F067F" w:rsidRPr="00AF37C3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FBA6E" w14:textId="77777777" w:rsidR="004F6076" w:rsidRDefault="004F6076" w:rsidP="001F76A4">
      <w:pPr>
        <w:spacing w:after="0" w:line="240" w:lineRule="auto"/>
      </w:pPr>
      <w:r>
        <w:separator/>
      </w:r>
    </w:p>
  </w:endnote>
  <w:endnote w:type="continuationSeparator" w:id="0">
    <w:p w14:paraId="2B097EA5" w14:textId="77777777" w:rsidR="004F6076" w:rsidRDefault="004F6076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69CA1DE2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4E1152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A388C" w14:textId="77777777" w:rsidR="004F6076" w:rsidRDefault="004F6076" w:rsidP="001F76A4">
      <w:pPr>
        <w:spacing w:after="0" w:line="240" w:lineRule="auto"/>
      </w:pPr>
      <w:r>
        <w:separator/>
      </w:r>
    </w:p>
  </w:footnote>
  <w:footnote w:type="continuationSeparator" w:id="0">
    <w:p w14:paraId="1FF5479D" w14:textId="77777777" w:rsidR="004F6076" w:rsidRDefault="004F6076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DCD"/>
    <w:multiLevelType w:val="hybridMultilevel"/>
    <w:tmpl w:val="B26C5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00F01"/>
    <w:multiLevelType w:val="hybridMultilevel"/>
    <w:tmpl w:val="1EA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A393D61"/>
    <w:multiLevelType w:val="hybridMultilevel"/>
    <w:tmpl w:val="FAFE7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B49BF"/>
    <w:multiLevelType w:val="hybridMultilevel"/>
    <w:tmpl w:val="C3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FDC44E2"/>
    <w:multiLevelType w:val="hybridMultilevel"/>
    <w:tmpl w:val="ABD46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2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241C0"/>
    <w:multiLevelType w:val="hybridMultilevel"/>
    <w:tmpl w:val="36C8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"/>
  </w:num>
  <w:num w:numId="4">
    <w:abstractNumId w:val="27"/>
  </w:num>
  <w:num w:numId="5">
    <w:abstractNumId w:val="4"/>
  </w:num>
  <w:num w:numId="6">
    <w:abstractNumId w:val="13"/>
  </w:num>
  <w:num w:numId="7">
    <w:abstractNumId w:val="9"/>
  </w:num>
  <w:num w:numId="8">
    <w:abstractNumId w:val="5"/>
  </w:num>
  <w:num w:numId="9">
    <w:abstractNumId w:val="18"/>
  </w:num>
  <w:num w:numId="10">
    <w:abstractNumId w:val="1"/>
  </w:num>
  <w:num w:numId="11">
    <w:abstractNumId w:val="23"/>
  </w:num>
  <w:num w:numId="12">
    <w:abstractNumId w:val="24"/>
  </w:num>
  <w:num w:numId="13">
    <w:abstractNumId w:val="6"/>
  </w:num>
  <w:num w:numId="14">
    <w:abstractNumId w:val="25"/>
  </w:num>
  <w:num w:numId="15">
    <w:abstractNumId w:val="11"/>
  </w:num>
  <w:num w:numId="16">
    <w:abstractNumId w:val="14"/>
  </w:num>
  <w:num w:numId="17">
    <w:abstractNumId w:val="21"/>
  </w:num>
  <w:num w:numId="18">
    <w:abstractNumId w:val="0"/>
  </w:num>
  <w:num w:numId="19">
    <w:abstractNumId w:val="15"/>
  </w:num>
  <w:num w:numId="20">
    <w:abstractNumId w:val="19"/>
  </w:num>
  <w:num w:numId="21">
    <w:abstractNumId w:val="10"/>
  </w:num>
  <w:num w:numId="22">
    <w:abstractNumId w:val="12"/>
  </w:num>
  <w:num w:numId="23">
    <w:abstractNumId w:val="26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5ACD"/>
    <w:rsid w:val="00036BB6"/>
    <w:rsid w:val="00037954"/>
    <w:rsid w:val="00042CD1"/>
    <w:rsid w:val="00044B0F"/>
    <w:rsid w:val="00046BFC"/>
    <w:rsid w:val="000474B5"/>
    <w:rsid w:val="0005024F"/>
    <w:rsid w:val="000567BC"/>
    <w:rsid w:val="0006261B"/>
    <w:rsid w:val="00065646"/>
    <w:rsid w:val="0006578D"/>
    <w:rsid w:val="00065AD3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69BA"/>
    <w:rsid w:val="00107EB4"/>
    <w:rsid w:val="0011124A"/>
    <w:rsid w:val="001139E6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2056"/>
    <w:rsid w:val="001B3E5D"/>
    <w:rsid w:val="001C1B9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16F7E"/>
    <w:rsid w:val="002218D0"/>
    <w:rsid w:val="0023653A"/>
    <w:rsid w:val="00236CA0"/>
    <w:rsid w:val="002375D6"/>
    <w:rsid w:val="002409A2"/>
    <w:rsid w:val="00241B7A"/>
    <w:rsid w:val="00247D69"/>
    <w:rsid w:val="0026080E"/>
    <w:rsid w:val="00261BDD"/>
    <w:rsid w:val="00272263"/>
    <w:rsid w:val="002817F5"/>
    <w:rsid w:val="00283463"/>
    <w:rsid w:val="00292AF0"/>
    <w:rsid w:val="002932CD"/>
    <w:rsid w:val="002A14EA"/>
    <w:rsid w:val="002A562C"/>
    <w:rsid w:val="002A66B6"/>
    <w:rsid w:val="002B4856"/>
    <w:rsid w:val="002C5095"/>
    <w:rsid w:val="002C5F10"/>
    <w:rsid w:val="002C620E"/>
    <w:rsid w:val="002D72FC"/>
    <w:rsid w:val="002E4834"/>
    <w:rsid w:val="002F11AF"/>
    <w:rsid w:val="002F421B"/>
    <w:rsid w:val="0030560C"/>
    <w:rsid w:val="003125AB"/>
    <w:rsid w:val="00314544"/>
    <w:rsid w:val="00315D9C"/>
    <w:rsid w:val="0032241C"/>
    <w:rsid w:val="0033173E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31BC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83234"/>
    <w:rsid w:val="004A3A4D"/>
    <w:rsid w:val="004A4700"/>
    <w:rsid w:val="004A68D4"/>
    <w:rsid w:val="004B0DB6"/>
    <w:rsid w:val="004B1833"/>
    <w:rsid w:val="004C00E0"/>
    <w:rsid w:val="004E1152"/>
    <w:rsid w:val="004E4081"/>
    <w:rsid w:val="004F067F"/>
    <w:rsid w:val="004F2440"/>
    <w:rsid w:val="004F6076"/>
    <w:rsid w:val="004F69F3"/>
    <w:rsid w:val="005036A9"/>
    <w:rsid w:val="00504BB9"/>
    <w:rsid w:val="005128CE"/>
    <w:rsid w:val="00516F0E"/>
    <w:rsid w:val="00524623"/>
    <w:rsid w:val="005247BE"/>
    <w:rsid w:val="00526F12"/>
    <w:rsid w:val="00533D60"/>
    <w:rsid w:val="0053445B"/>
    <w:rsid w:val="00553029"/>
    <w:rsid w:val="00553403"/>
    <w:rsid w:val="0055359D"/>
    <w:rsid w:val="00561D3C"/>
    <w:rsid w:val="00565696"/>
    <w:rsid w:val="005805BC"/>
    <w:rsid w:val="00593216"/>
    <w:rsid w:val="005A6AF6"/>
    <w:rsid w:val="005B4AEF"/>
    <w:rsid w:val="005C3E6E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B7BBF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3098"/>
    <w:rsid w:val="00710873"/>
    <w:rsid w:val="00717769"/>
    <w:rsid w:val="00723C85"/>
    <w:rsid w:val="007441B1"/>
    <w:rsid w:val="00750559"/>
    <w:rsid w:val="0075347E"/>
    <w:rsid w:val="00757F6B"/>
    <w:rsid w:val="007B3EFB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7648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009B"/>
    <w:rsid w:val="00925F1B"/>
    <w:rsid w:val="00927561"/>
    <w:rsid w:val="0093317C"/>
    <w:rsid w:val="00937D03"/>
    <w:rsid w:val="00944A4B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BD8"/>
    <w:rsid w:val="00980281"/>
    <w:rsid w:val="0098365D"/>
    <w:rsid w:val="00995D34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451B9"/>
    <w:rsid w:val="00A50D9C"/>
    <w:rsid w:val="00A5303F"/>
    <w:rsid w:val="00A64AEC"/>
    <w:rsid w:val="00A66C94"/>
    <w:rsid w:val="00A757C7"/>
    <w:rsid w:val="00A84666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37C3"/>
    <w:rsid w:val="00AF48DC"/>
    <w:rsid w:val="00B01D2A"/>
    <w:rsid w:val="00B045B0"/>
    <w:rsid w:val="00B1221F"/>
    <w:rsid w:val="00B17026"/>
    <w:rsid w:val="00B2059D"/>
    <w:rsid w:val="00B25CC5"/>
    <w:rsid w:val="00B26A8F"/>
    <w:rsid w:val="00B37405"/>
    <w:rsid w:val="00B375E3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1314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E01F1"/>
    <w:rsid w:val="00CE4BC6"/>
    <w:rsid w:val="00CE6F6B"/>
    <w:rsid w:val="00CF5538"/>
    <w:rsid w:val="00CF7226"/>
    <w:rsid w:val="00D00014"/>
    <w:rsid w:val="00D002A9"/>
    <w:rsid w:val="00D11C37"/>
    <w:rsid w:val="00D15DD1"/>
    <w:rsid w:val="00D16785"/>
    <w:rsid w:val="00D259AC"/>
    <w:rsid w:val="00D45875"/>
    <w:rsid w:val="00D468C3"/>
    <w:rsid w:val="00D479A5"/>
    <w:rsid w:val="00D47B75"/>
    <w:rsid w:val="00D64729"/>
    <w:rsid w:val="00D649B7"/>
    <w:rsid w:val="00D66A1E"/>
    <w:rsid w:val="00D70F01"/>
    <w:rsid w:val="00D74AFB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00DC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2C15"/>
    <w:rsid w:val="00E44DED"/>
    <w:rsid w:val="00E81A46"/>
    <w:rsid w:val="00E83EDC"/>
    <w:rsid w:val="00E84DDF"/>
    <w:rsid w:val="00E91290"/>
    <w:rsid w:val="00E93282"/>
    <w:rsid w:val="00E944EC"/>
    <w:rsid w:val="00E9599E"/>
    <w:rsid w:val="00E95A57"/>
    <w:rsid w:val="00EB3525"/>
    <w:rsid w:val="00EB4498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3B4F"/>
    <w:rsid w:val="00FC6B0A"/>
    <w:rsid w:val="00FD26F6"/>
    <w:rsid w:val="00FD78EA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666908E-5C7A-4728-8A09-26C31130BB5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33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164</cp:revision>
  <dcterms:created xsi:type="dcterms:W3CDTF">2016-08-17T04:08:00Z</dcterms:created>
  <dcterms:modified xsi:type="dcterms:W3CDTF">2016-10-04T19:17:00Z</dcterms:modified>
</cp:coreProperties>
</file>