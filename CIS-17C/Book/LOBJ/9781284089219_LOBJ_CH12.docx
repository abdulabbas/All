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6CBB5" w14:textId="36E259AB" w:rsidR="007B6DD1" w:rsidRPr="0066793B" w:rsidRDefault="007B6DD1" w:rsidP="0066793B">
      <w:pPr>
        <w:pStyle w:val="OBJT"/>
        <w:pBdr>
          <w:bottom w:val="none" w:sz="0" w:space="0" w:color="auto"/>
        </w:pBdr>
        <w:spacing w:before="240" w:after="120" w:line="276" w:lineRule="auto"/>
        <w:rPr>
          <w:rFonts w:ascii="Times New Roman" w:hAnsi="Times New Roman"/>
          <w:color w:val="auto"/>
          <w:sz w:val="24"/>
        </w:rPr>
      </w:pPr>
      <w:r w:rsidRPr="0066793B">
        <w:rPr>
          <w:rFonts w:ascii="Times New Roman" w:hAnsi="Times New Roman"/>
          <w:color w:val="auto"/>
          <w:sz w:val="24"/>
        </w:rPr>
        <w:t xml:space="preserve">Chapter </w:t>
      </w:r>
      <w:r w:rsidR="00944A4B">
        <w:rPr>
          <w:rFonts w:ascii="Times New Roman" w:hAnsi="Times New Roman"/>
          <w:color w:val="auto"/>
          <w:sz w:val="24"/>
        </w:rPr>
        <w:t>1</w:t>
      </w:r>
      <w:r w:rsidR="00D50417">
        <w:rPr>
          <w:rFonts w:ascii="Times New Roman" w:hAnsi="Times New Roman"/>
          <w:color w:val="auto"/>
          <w:sz w:val="24"/>
        </w:rPr>
        <w:t>2</w:t>
      </w:r>
    </w:p>
    <w:p w14:paraId="396CE4D6" w14:textId="54AD1E97" w:rsidR="00C523D5" w:rsidRDefault="0085232F" w:rsidP="00CE01F1">
      <w:pPr>
        <w:pStyle w:val="OBJT"/>
        <w:pBdr>
          <w:bottom w:val="none" w:sz="0" w:space="0" w:color="auto"/>
        </w:pBdr>
        <w:spacing w:before="0" w:after="200" w:line="276" w:lineRule="auto"/>
        <w:rPr>
          <w:rFonts w:ascii="Times New Roman" w:hAnsi="Times New Roman"/>
          <w:color w:val="auto"/>
          <w:sz w:val="24"/>
        </w:rPr>
      </w:pPr>
      <w:r w:rsidRPr="0085232F">
        <w:rPr>
          <w:rFonts w:ascii="Times New Roman" w:hAnsi="Times New Roman"/>
          <w:color w:val="auto"/>
          <w:sz w:val="24"/>
        </w:rPr>
        <w:t>Sorting</w:t>
      </w:r>
    </w:p>
    <w:p w14:paraId="61EEE7CA" w14:textId="77777777" w:rsidR="00CE01F1" w:rsidRPr="00855008" w:rsidRDefault="00CE01F1" w:rsidP="00CE01F1">
      <w:pPr>
        <w:pStyle w:val="COBJL"/>
        <w:spacing w:line="220" w:lineRule="atLeast"/>
        <w:rPr>
          <w:rFonts w:ascii="Times New Roman" w:hAnsi="Times New Roman" w:cs="TimesLTStd-Italic"/>
          <w:color w:val="auto"/>
          <w:sz w:val="24"/>
        </w:rPr>
      </w:pPr>
      <w:bookmarkStart w:id="0" w:name="_GoBack"/>
      <w:bookmarkEnd w:id="0"/>
      <w:r w:rsidRPr="00855008">
        <w:rPr>
          <w:rFonts w:ascii="Times New Roman" w:hAnsi="Times New Roman" w:cs="TimesLTStd-Italic"/>
          <w:color w:val="auto"/>
          <w:sz w:val="24"/>
        </w:rPr>
        <w:t>After studying this chapter, you should be able to</w:t>
      </w:r>
    </w:p>
    <w:p w14:paraId="72C01EAC" w14:textId="77777777" w:rsidR="0085232F" w:rsidRPr="0085232F" w:rsidRDefault="0085232F" w:rsidP="0085232F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 xml:space="preserve">Design and implement the following sorting algorithms: </w:t>
      </w:r>
    </w:p>
    <w:p w14:paraId="4F659994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Straight selection sort</w:t>
      </w:r>
    </w:p>
    <w:p w14:paraId="07C1AE97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Bubble sort (two versions)</w:t>
      </w:r>
    </w:p>
    <w:p w14:paraId="2C5398F2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Insertion sort</w:t>
      </w:r>
    </w:p>
    <w:p w14:paraId="1E1F3756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Merge sort</w:t>
      </w:r>
    </w:p>
    <w:p w14:paraId="2E9A934B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 xml:space="preserve">Quick sort </w:t>
      </w:r>
    </w:p>
    <w:p w14:paraId="7B116ECC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Heap sort</w:t>
      </w:r>
    </w:p>
    <w:p w14:paraId="66D47E0B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 xml:space="preserve">Radix sort </w:t>
      </w:r>
    </w:p>
    <w:p w14:paraId="00F46875" w14:textId="77777777" w:rsidR="0085232F" w:rsidRPr="0085232F" w:rsidRDefault="0085232F" w:rsidP="0085232F">
      <w:pPr>
        <w:pStyle w:val="COBJBL"/>
        <w:numPr>
          <w:ilvl w:val="0"/>
          <w:numId w:val="30"/>
        </w:numPr>
        <w:spacing w:before="0" w:line="220" w:lineRule="atLeast"/>
        <w:ind w:left="108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Parallel merge sort</w:t>
      </w:r>
    </w:p>
    <w:p w14:paraId="3B57F8AB" w14:textId="77777777" w:rsidR="0085232F" w:rsidRPr="0085232F" w:rsidRDefault="0085232F" w:rsidP="0085232F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Compare the efficiency of the sorting algorithms in terms of Big-O complexity and space requirements</w:t>
      </w:r>
    </w:p>
    <w:p w14:paraId="38EB7963" w14:textId="77777777" w:rsidR="0085232F" w:rsidRPr="0085232F" w:rsidRDefault="0085232F" w:rsidP="0085232F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Discuss other efficiency considerations: sorting small numbers of elements, programmer time, and sorting arrays of large data elements</w:t>
      </w:r>
    </w:p>
    <w:p w14:paraId="3C9C91EC" w14:textId="77777777" w:rsidR="0085232F" w:rsidRPr="0085232F" w:rsidRDefault="0085232F" w:rsidP="0085232F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Sort on several keys</w:t>
      </w:r>
    </w:p>
    <w:p w14:paraId="5D96E519" w14:textId="77777777" w:rsidR="0085232F" w:rsidRPr="0085232F" w:rsidRDefault="0085232F" w:rsidP="0085232F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85232F">
        <w:rPr>
          <w:rFonts w:ascii="Times" w:hAnsi="Times" w:cs="Times-Roman"/>
          <w:color w:val="auto"/>
          <w:sz w:val="24"/>
          <w:szCs w:val="24"/>
        </w:rPr>
        <w:t>Understand considerations of stability, using keys with pointers to items, and caching when designing a sorting algorithm</w:t>
      </w:r>
    </w:p>
    <w:p w14:paraId="4EC4B516" w14:textId="6D560EE3" w:rsidR="004F067F" w:rsidRPr="00D64EEB" w:rsidRDefault="0085232F" w:rsidP="001069BA">
      <w:pPr>
        <w:pStyle w:val="COBJ"/>
        <w:numPr>
          <w:ilvl w:val="0"/>
          <w:numId w:val="29"/>
        </w:numPr>
        <w:spacing w:before="0" w:line="220" w:lineRule="atLeast"/>
        <w:ind w:left="720"/>
        <w:rPr>
          <w:rFonts w:ascii="Times" w:hAnsi="Times" w:cs="Times-Roman"/>
          <w:color w:val="auto"/>
          <w:sz w:val="24"/>
          <w:szCs w:val="24"/>
        </w:rPr>
      </w:pPr>
      <w:r w:rsidRPr="00D64EEB">
        <w:rPr>
          <w:rFonts w:ascii="Times" w:hAnsi="Times" w:cs="Times-Roman"/>
          <w:color w:val="auto"/>
          <w:sz w:val="24"/>
          <w:szCs w:val="24"/>
        </w:rPr>
        <w:t>Use the C++ thread facility to take advantage of available parallelism</w:t>
      </w:r>
    </w:p>
    <w:sectPr w:rsidR="004F067F" w:rsidRPr="00D64EEB" w:rsidSect="00315D9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01B00" w14:textId="77777777" w:rsidR="00D60531" w:rsidRDefault="00D60531" w:rsidP="001F76A4">
      <w:pPr>
        <w:spacing w:after="0" w:line="240" w:lineRule="auto"/>
      </w:pPr>
      <w:r>
        <w:separator/>
      </w:r>
    </w:p>
  </w:endnote>
  <w:endnote w:type="continuationSeparator" w:id="0">
    <w:p w14:paraId="0E2DA7F8" w14:textId="77777777" w:rsidR="00D60531" w:rsidRDefault="00D60531" w:rsidP="001F7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inion Pro Con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MyriadPro-Cond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Con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(OTF) 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2F956" w14:textId="3E2055B1" w:rsidR="001F76A4" w:rsidRPr="007B6DD1" w:rsidRDefault="001F76A4">
    <w:pPr>
      <w:pStyle w:val="Footer"/>
      <w:rPr>
        <w:rFonts w:ascii="Times New Roman" w:hAnsi="Times New Roman" w:cs="Times New Roman"/>
      </w:rPr>
    </w:pPr>
    <w:r w:rsidRPr="007B6DD1">
      <w:rPr>
        <w:rFonts w:ascii="Times New Roman" w:eastAsiaTheme="minorEastAsia" w:hAnsi="Times New Roman" w:cs="Times New Roman"/>
        <w:sz w:val="20"/>
        <w:szCs w:val="20"/>
      </w:rPr>
      <w:t>Copyright © 201</w:t>
    </w:r>
    <w:r w:rsidR="00B23701">
      <w:rPr>
        <w:rFonts w:ascii="Times New Roman" w:eastAsiaTheme="minorEastAsia" w:hAnsi="Times New Roman" w:cs="Times New Roman"/>
        <w:sz w:val="20"/>
        <w:szCs w:val="20"/>
      </w:rPr>
      <w:t>8</w:t>
    </w:r>
    <w:r w:rsidRPr="007B6DD1">
      <w:rPr>
        <w:rFonts w:ascii="Times New Roman" w:eastAsiaTheme="minorEastAsia" w:hAnsi="Times New Roman" w:cs="Times New Roman"/>
        <w:sz w:val="20"/>
        <w:szCs w:val="20"/>
      </w:rPr>
      <w:t xml:space="preserve"> by Jones &amp; Bartlett Learning, LLC, an Ascend Learning Company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6F3A1" w14:textId="77777777" w:rsidR="00D60531" w:rsidRDefault="00D60531" w:rsidP="001F76A4">
      <w:pPr>
        <w:spacing w:after="0" w:line="240" w:lineRule="auto"/>
      </w:pPr>
      <w:r>
        <w:separator/>
      </w:r>
    </w:p>
  </w:footnote>
  <w:footnote w:type="continuationSeparator" w:id="0">
    <w:p w14:paraId="1801CB32" w14:textId="77777777" w:rsidR="00D60531" w:rsidRDefault="00D60531" w:rsidP="001F7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0377F" w14:textId="7F7E730C" w:rsidR="00A30B1C" w:rsidRPr="00A30B1C" w:rsidRDefault="00A30B1C">
    <w:pPr>
      <w:pStyle w:val="Header"/>
      <w:rPr>
        <w:rFonts w:ascii="Times New Roman" w:hAnsi="Times New Roman" w:cs="Times New Roman"/>
        <w:i/>
        <w:sz w:val="24"/>
        <w:szCs w:val="24"/>
      </w:rPr>
    </w:pPr>
    <w:r w:rsidRPr="00A30B1C">
      <w:rPr>
        <w:rFonts w:ascii="Times New Roman" w:hAnsi="Times New Roman" w:cs="Times New Roman"/>
        <w:i/>
        <w:sz w:val="24"/>
        <w:szCs w:val="24"/>
      </w:rPr>
      <w:t xml:space="preserve">C++ Plus Data Structures, Sixth Edition </w:t>
    </w:r>
  </w:p>
  <w:p w14:paraId="2AA536B7" w14:textId="77777777" w:rsidR="00A30B1C" w:rsidRPr="00A30B1C" w:rsidRDefault="00A30B1C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 xml:space="preserve">Nell Dale, Chip Weems, and Tim Richards </w:t>
    </w:r>
  </w:p>
  <w:p w14:paraId="4EE8270D" w14:textId="64F7DB9E" w:rsidR="00EC6C35" w:rsidRPr="007B6DD1" w:rsidRDefault="001F76A4">
    <w:pPr>
      <w:pStyle w:val="Header"/>
      <w:rPr>
        <w:rFonts w:ascii="Times New Roman" w:hAnsi="Times New Roman" w:cs="Times New Roman"/>
        <w:sz w:val="24"/>
        <w:szCs w:val="24"/>
      </w:rPr>
    </w:pPr>
    <w:r w:rsidRPr="00A30B1C">
      <w:rPr>
        <w:rFonts w:ascii="Times New Roman" w:hAnsi="Times New Roman" w:cs="Times New Roman"/>
        <w:sz w:val="24"/>
        <w:szCs w:val="24"/>
      </w:rPr>
      <w:t>Learning Objectives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4E3"/>
    <w:multiLevelType w:val="hybridMultilevel"/>
    <w:tmpl w:val="15D8757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09DB46C0"/>
    <w:multiLevelType w:val="hybridMultilevel"/>
    <w:tmpl w:val="122444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75DCD"/>
    <w:multiLevelType w:val="hybridMultilevel"/>
    <w:tmpl w:val="B26C5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F653B"/>
    <w:multiLevelType w:val="hybridMultilevel"/>
    <w:tmpl w:val="8F5E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2711D"/>
    <w:multiLevelType w:val="hybridMultilevel"/>
    <w:tmpl w:val="3CA8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C7DCD"/>
    <w:multiLevelType w:val="hybridMultilevel"/>
    <w:tmpl w:val="B78873D6"/>
    <w:lvl w:ilvl="0" w:tplc="04090001">
      <w:start w:val="1"/>
      <w:numFmt w:val="bullet"/>
      <w:lvlText w:val=""/>
      <w:lvlJc w:val="left"/>
      <w:pPr>
        <w:ind w:left="9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6">
    <w:nsid w:val="0EF92719"/>
    <w:multiLevelType w:val="hybridMultilevel"/>
    <w:tmpl w:val="4572983E"/>
    <w:lvl w:ilvl="0" w:tplc="04090003">
      <w:start w:val="1"/>
      <w:numFmt w:val="bullet"/>
      <w:lvlText w:val="o"/>
      <w:lvlJc w:val="left"/>
      <w:pPr>
        <w:ind w:left="9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</w:abstractNum>
  <w:abstractNum w:abstractNumId="7">
    <w:nsid w:val="1C495990"/>
    <w:multiLevelType w:val="hybridMultilevel"/>
    <w:tmpl w:val="15BE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139FD"/>
    <w:multiLevelType w:val="hybridMultilevel"/>
    <w:tmpl w:val="4200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C00F01"/>
    <w:multiLevelType w:val="hybridMultilevel"/>
    <w:tmpl w:val="1EAC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0D7C6F"/>
    <w:multiLevelType w:val="hybridMultilevel"/>
    <w:tmpl w:val="3760CC94"/>
    <w:lvl w:ilvl="0" w:tplc="07268E6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9F318E"/>
    <w:multiLevelType w:val="hybridMultilevel"/>
    <w:tmpl w:val="C30049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274EBF"/>
    <w:multiLevelType w:val="hybridMultilevel"/>
    <w:tmpl w:val="79AE784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354F4D6F"/>
    <w:multiLevelType w:val="hybridMultilevel"/>
    <w:tmpl w:val="DE46CF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D65533"/>
    <w:multiLevelType w:val="hybridMultilevel"/>
    <w:tmpl w:val="A69A029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402D34E0"/>
    <w:multiLevelType w:val="hybridMultilevel"/>
    <w:tmpl w:val="54ACB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965A48"/>
    <w:multiLevelType w:val="hybridMultilevel"/>
    <w:tmpl w:val="74AE91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8434E0"/>
    <w:multiLevelType w:val="hybridMultilevel"/>
    <w:tmpl w:val="8A22C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A393D61"/>
    <w:multiLevelType w:val="hybridMultilevel"/>
    <w:tmpl w:val="FAFE74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1B49BF"/>
    <w:multiLevelType w:val="hybridMultilevel"/>
    <w:tmpl w:val="C310C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C8009B"/>
    <w:multiLevelType w:val="hybridMultilevel"/>
    <w:tmpl w:val="C2D4B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D0761"/>
    <w:multiLevelType w:val="hybridMultilevel"/>
    <w:tmpl w:val="AF4EC00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5FDC44E2"/>
    <w:multiLevelType w:val="hybridMultilevel"/>
    <w:tmpl w:val="ABD468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1B57AF"/>
    <w:multiLevelType w:val="hybridMultilevel"/>
    <w:tmpl w:val="3A66CF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4">
    <w:nsid w:val="67574872"/>
    <w:multiLevelType w:val="hybridMultilevel"/>
    <w:tmpl w:val="EE5C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36428"/>
    <w:multiLevelType w:val="hybridMultilevel"/>
    <w:tmpl w:val="2778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C83AD3"/>
    <w:multiLevelType w:val="hybridMultilevel"/>
    <w:tmpl w:val="1DCE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5375A8"/>
    <w:multiLevelType w:val="hybridMultilevel"/>
    <w:tmpl w:val="E6F4B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241C0"/>
    <w:multiLevelType w:val="hybridMultilevel"/>
    <w:tmpl w:val="36C8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97649D"/>
    <w:multiLevelType w:val="hybridMultilevel"/>
    <w:tmpl w:val="8DB0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3"/>
  </w:num>
  <w:num w:numId="4">
    <w:abstractNumId w:val="29"/>
  </w:num>
  <w:num w:numId="5">
    <w:abstractNumId w:val="4"/>
  </w:num>
  <w:num w:numId="6">
    <w:abstractNumId w:val="15"/>
  </w:num>
  <w:num w:numId="7">
    <w:abstractNumId w:val="11"/>
  </w:num>
  <w:num w:numId="8">
    <w:abstractNumId w:val="7"/>
  </w:num>
  <w:num w:numId="9">
    <w:abstractNumId w:val="20"/>
  </w:num>
  <w:num w:numId="10">
    <w:abstractNumId w:val="1"/>
  </w:num>
  <w:num w:numId="11">
    <w:abstractNumId w:val="25"/>
  </w:num>
  <w:num w:numId="12">
    <w:abstractNumId w:val="26"/>
  </w:num>
  <w:num w:numId="13">
    <w:abstractNumId w:val="8"/>
  </w:num>
  <w:num w:numId="14">
    <w:abstractNumId w:val="27"/>
  </w:num>
  <w:num w:numId="15">
    <w:abstractNumId w:val="13"/>
  </w:num>
  <w:num w:numId="16">
    <w:abstractNumId w:val="16"/>
  </w:num>
  <w:num w:numId="17">
    <w:abstractNumId w:val="23"/>
  </w:num>
  <w:num w:numId="18">
    <w:abstractNumId w:val="0"/>
  </w:num>
  <w:num w:numId="19">
    <w:abstractNumId w:val="17"/>
  </w:num>
  <w:num w:numId="20">
    <w:abstractNumId w:val="21"/>
  </w:num>
  <w:num w:numId="21">
    <w:abstractNumId w:val="12"/>
  </w:num>
  <w:num w:numId="22">
    <w:abstractNumId w:val="14"/>
  </w:num>
  <w:num w:numId="23">
    <w:abstractNumId w:val="28"/>
  </w:num>
  <w:num w:numId="24">
    <w:abstractNumId w:val="19"/>
  </w:num>
  <w:num w:numId="25">
    <w:abstractNumId w:val="9"/>
  </w:num>
  <w:num w:numId="26">
    <w:abstractNumId w:val="18"/>
  </w:num>
  <w:num w:numId="27">
    <w:abstractNumId w:val="22"/>
  </w:num>
  <w:num w:numId="28">
    <w:abstractNumId w:val="2"/>
  </w:num>
  <w:num w:numId="29">
    <w:abstractNumId w:val="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3D5"/>
    <w:rsid w:val="00010BC6"/>
    <w:rsid w:val="00020632"/>
    <w:rsid w:val="000238F1"/>
    <w:rsid w:val="000327F8"/>
    <w:rsid w:val="000343B7"/>
    <w:rsid w:val="0003491A"/>
    <w:rsid w:val="00035ACD"/>
    <w:rsid w:val="00036BB6"/>
    <w:rsid w:val="00037954"/>
    <w:rsid w:val="00044B0F"/>
    <w:rsid w:val="00046BFC"/>
    <w:rsid w:val="000474B5"/>
    <w:rsid w:val="0005024F"/>
    <w:rsid w:val="000567BC"/>
    <w:rsid w:val="0006261B"/>
    <w:rsid w:val="00065646"/>
    <w:rsid w:val="0006578D"/>
    <w:rsid w:val="00067140"/>
    <w:rsid w:val="00080494"/>
    <w:rsid w:val="000806DB"/>
    <w:rsid w:val="0008565C"/>
    <w:rsid w:val="00086009"/>
    <w:rsid w:val="00087E80"/>
    <w:rsid w:val="00093987"/>
    <w:rsid w:val="000967D5"/>
    <w:rsid w:val="000A1640"/>
    <w:rsid w:val="000A4721"/>
    <w:rsid w:val="000B39DE"/>
    <w:rsid w:val="000D0FB5"/>
    <w:rsid w:val="000D34D2"/>
    <w:rsid w:val="000D4898"/>
    <w:rsid w:val="000D498A"/>
    <w:rsid w:val="000E51F1"/>
    <w:rsid w:val="000F0C37"/>
    <w:rsid w:val="000F6436"/>
    <w:rsid w:val="00100371"/>
    <w:rsid w:val="00100A7B"/>
    <w:rsid w:val="0010530D"/>
    <w:rsid w:val="001069BA"/>
    <w:rsid w:val="00107EB4"/>
    <w:rsid w:val="0011124A"/>
    <w:rsid w:val="001139E6"/>
    <w:rsid w:val="00122687"/>
    <w:rsid w:val="00122856"/>
    <w:rsid w:val="001246E1"/>
    <w:rsid w:val="00127D5C"/>
    <w:rsid w:val="00132C00"/>
    <w:rsid w:val="001330C2"/>
    <w:rsid w:val="00134193"/>
    <w:rsid w:val="00134A26"/>
    <w:rsid w:val="001416BD"/>
    <w:rsid w:val="00142596"/>
    <w:rsid w:val="00143ADE"/>
    <w:rsid w:val="00181F69"/>
    <w:rsid w:val="00184C0D"/>
    <w:rsid w:val="001908F7"/>
    <w:rsid w:val="0019367A"/>
    <w:rsid w:val="001947A3"/>
    <w:rsid w:val="001954EB"/>
    <w:rsid w:val="001A59CE"/>
    <w:rsid w:val="001A7840"/>
    <w:rsid w:val="001A7A3C"/>
    <w:rsid w:val="001B2056"/>
    <w:rsid w:val="001B3E5D"/>
    <w:rsid w:val="001C29D4"/>
    <w:rsid w:val="001C4092"/>
    <w:rsid w:val="001C6443"/>
    <w:rsid w:val="001C78A9"/>
    <w:rsid w:val="001D078E"/>
    <w:rsid w:val="001D2303"/>
    <w:rsid w:val="001D349A"/>
    <w:rsid w:val="001D6366"/>
    <w:rsid w:val="001D63E3"/>
    <w:rsid w:val="001F3DAB"/>
    <w:rsid w:val="001F6C37"/>
    <w:rsid w:val="001F6C7C"/>
    <w:rsid w:val="001F76A4"/>
    <w:rsid w:val="0020288F"/>
    <w:rsid w:val="00210334"/>
    <w:rsid w:val="00210AC9"/>
    <w:rsid w:val="0021262D"/>
    <w:rsid w:val="00216F7E"/>
    <w:rsid w:val="002218D0"/>
    <w:rsid w:val="0023653A"/>
    <w:rsid w:val="00236842"/>
    <w:rsid w:val="00236CA0"/>
    <w:rsid w:val="002375D6"/>
    <w:rsid w:val="002409A2"/>
    <w:rsid w:val="00241B7A"/>
    <w:rsid w:val="00247D69"/>
    <w:rsid w:val="0026080E"/>
    <w:rsid w:val="00261BDD"/>
    <w:rsid w:val="00272263"/>
    <w:rsid w:val="002817F5"/>
    <w:rsid w:val="00283463"/>
    <w:rsid w:val="00292AF0"/>
    <w:rsid w:val="002932CD"/>
    <w:rsid w:val="002A14EA"/>
    <w:rsid w:val="002A562C"/>
    <w:rsid w:val="002A66B6"/>
    <w:rsid w:val="002B4856"/>
    <w:rsid w:val="002C5095"/>
    <w:rsid w:val="002C5F10"/>
    <w:rsid w:val="002C620E"/>
    <w:rsid w:val="002D02FE"/>
    <w:rsid w:val="002D72FC"/>
    <w:rsid w:val="002E4834"/>
    <w:rsid w:val="002F11AF"/>
    <w:rsid w:val="002F421B"/>
    <w:rsid w:val="0030560C"/>
    <w:rsid w:val="003125AB"/>
    <w:rsid w:val="00314544"/>
    <w:rsid w:val="00315D9C"/>
    <w:rsid w:val="0032241C"/>
    <w:rsid w:val="0033173E"/>
    <w:rsid w:val="00335490"/>
    <w:rsid w:val="00340079"/>
    <w:rsid w:val="003412CF"/>
    <w:rsid w:val="00345923"/>
    <w:rsid w:val="003501A4"/>
    <w:rsid w:val="00355606"/>
    <w:rsid w:val="0036328B"/>
    <w:rsid w:val="003716F7"/>
    <w:rsid w:val="00373408"/>
    <w:rsid w:val="00373C58"/>
    <w:rsid w:val="00377308"/>
    <w:rsid w:val="00380338"/>
    <w:rsid w:val="00380A79"/>
    <w:rsid w:val="00382778"/>
    <w:rsid w:val="003831BC"/>
    <w:rsid w:val="00386328"/>
    <w:rsid w:val="00386941"/>
    <w:rsid w:val="003937D4"/>
    <w:rsid w:val="003A23F9"/>
    <w:rsid w:val="003A762B"/>
    <w:rsid w:val="003B3431"/>
    <w:rsid w:val="003B54B1"/>
    <w:rsid w:val="003B6DD6"/>
    <w:rsid w:val="003C3854"/>
    <w:rsid w:val="003D519E"/>
    <w:rsid w:val="003E4FF5"/>
    <w:rsid w:val="003F6141"/>
    <w:rsid w:val="003F7C82"/>
    <w:rsid w:val="0041055C"/>
    <w:rsid w:val="00414E8D"/>
    <w:rsid w:val="00420BE2"/>
    <w:rsid w:val="00431E41"/>
    <w:rsid w:val="004320F0"/>
    <w:rsid w:val="004420C9"/>
    <w:rsid w:val="00455C6F"/>
    <w:rsid w:val="0045638A"/>
    <w:rsid w:val="004660BB"/>
    <w:rsid w:val="00471901"/>
    <w:rsid w:val="00471C9D"/>
    <w:rsid w:val="0047239C"/>
    <w:rsid w:val="0047541C"/>
    <w:rsid w:val="004A3A4D"/>
    <w:rsid w:val="004A4700"/>
    <w:rsid w:val="004A68D4"/>
    <w:rsid w:val="004B0DB6"/>
    <w:rsid w:val="004B1833"/>
    <w:rsid w:val="004C00E0"/>
    <w:rsid w:val="004E4081"/>
    <w:rsid w:val="004F067F"/>
    <w:rsid w:val="004F2440"/>
    <w:rsid w:val="004F69F3"/>
    <w:rsid w:val="005036A9"/>
    <w:rsid w:val="00504BB9"/>
    <w:rsid w:val="005128CE"/>
    <w:rsid w:val="00516F0E"/>
    <w:rsid w:val="00524623"/>
    <w:rsid w:val="005247BE"/>
    <w:rsid w:val="00526F12"/>
    <w:rsid w:val="00533D60"/>
    <w:rsid w:val="0053445B"/>
    <w:rsid w:val="00553403"/>
    <w:rsid w:val="0055359D"/>
    <w:rsid w:val="00561D3C"/>
    <w:rsid w:val="00565696"/>
    <w:rsid w:val="005805BC"/>
    <w:rsid w:val="00593216"/>
    <w:rsid w:val="005A6AF6"/>
    <w:rsid w:val="005B4AEF"/>
    <w:rsid w:val="005D0D75"/>
    <w:rsid w:val="005D3325"/>
    <w:rsid w:val="005D418C"/>
    <w:rsid w:val="006018FC"/>
    <w:rsid w:val="00607AAF"/>
    <w:rsid w:val="0062180C"/>
    <w:rsid w:val="00632D8D"/>
    <w:rsid w:val="0064723C"/>
    <w:rsid w:val="0065407C"/>
    <w:rsid w:val="00660465"/>
    <w:rsid w:val="0066325C"/>
    <w:rsid w:val="00664725"/>
    <w:rsid w:val="0066793B"/>
    <w:rsid w:val="00667FC1"/>
    <w:rsid w:val="00670A25"/>
    <w:rsid w:val="00677293"/>
    <w:rsid w:val="006818FD"/>
    <w:rsid w:val="00686135"/>
    <w:rsid w:val="0069122C"/>
    <w:rsid w:val="006919A5"/>
    <w:rsid w:val="00695143"/>
    <w:rsid w:val="006A01C5"/>
    <w:rsid w:val="006A37AE"/>
    <w:rsid w:val="006A6F9F"/>
    <w:rsid w:val="006B0596"/>
    <w:rsid w:val="006B7BBF"/>
    <w:rsid w:val="006C1276"/>
    <w:rsid w:val="006C2838"/>
    <w:rsid w:val="006C42E1"/>
    <w:rsid w:val="006D08DC"/>
    <w:rsid w:val="006D2D45"/>
    <w:rsid w:val="006D4376"/>
    <w:rsid w:val="006E074B"/>
    <w:rsid w:val="006E69B8"/>
    <w:rsid w:val="006E737D"/>
    <w:rsid w:val="006F1634"/>
    <w:rsid w:val="00703098"/>
    <w:rsid w:val="00710873"/>
    <w:rsid w:val="00723C85"/>
    <w:rsid w:val="007441B1"/>
    <w:rsid w:val="00750559"/>
    <w:rsid w:val="00751F86"/>
    <w:rsid w:val="0075347E"/>
    <w:rsid w:val="00757E97"/>
    <w:rsid w:val="00757F6B"/>
    <w:rsid w:val="007B3EFB"/>
    <w:rsid w:val="007B4EDA"/>
    <w:rsid w:val="007B54DE"/>
    <w:rsid w:val="007B6DD1"/>
    <w:rsid w:val="007C35EF"/>
    <w:rsid w:val="007C7A74"/>
    <w:rsid w:val="007D04FC"/>
    <w:rsid w:val="007D1314"/>
    <w:rsid w:val="007E267D"/>
    <w:rsid w:val="007E2D22"/>
    <w:rsid w:val="007E48B7"/>
    <w:rsid w:val="007F137E"/>
    <w:rsid w:val="007F7A81"/>
    <w:rsid w:val="00801D63"/>
    <w:rsid w:val="00801E71"/>
    <w:rsid w:val="008027AE"/>
    <w:rsid w:val="00804E2B"/>
    <w:rsid w:val="00806E88"/>
    <w:rsid w:val="008348DF"/>
    <w:rsid w:val="00844BA8"/>
    <w:rsid w:val="00846B4F"/>
    <w:rsid w:val="00847488"/>
    <w:rsid w:val="00851DBC"/>
    <w:rsid w:val="0085232F"/>
    <w:rsid w:val="00854BC0"/>
    <w:rsid w:val="00855008"/>
    <w:rsid w:val="00861002"/>
    <w:rsid w:val="00861A9E"/>
    <w:rsid w:val="00863D74"/>
    <w:rsid w:val="00864AA1"/>
    <w:rsid w:val="008767F8"/>
    <w:rsid w:val="00877648"/>
    <w:rsid w:val="008844DE"/>
    <w:rsid w:val="008A192F"/>
    <w:rsid w:val="008A61E9"/>
    <w:rsid w:val="008B55E4"/>
    <w:rsid w:val="008C18B3"/>
    <w:rsid w:val="008C34B6"/>
    <w:rsid w:val="008E3281"/>
    <w:rsid w:val="008E4D92"/>
    <w:rsid w:val="00907E57"/>
    <w:rsid w:val="00907EE6"/>
    <w:rsid w:val="00912F85"/>
    <w:rsid w:val="0092009B"/>
    <w:rsid w:val="00925F1B"/>
    <w:rsid w:val="00927561"/>
    <w:rsid w:val="0093317C"/>
    <w:rsid w:val="00937D03"/>
    <w:rsid w:val="00944A4B"/>
    <w:rsid w:val="0095122E"/>
    <w:rsid w:val="00951BA5"/>
    <w:rsid w:val="00952990"/>
    <w:rsid w:val="00952EF1"/>
    <w:rsid w:val="009554A0"/>
    <w:rsid w:val="00956ABE"/>
    <w:rsid w:val="00957B31"/>
    <w:rsid w:val="009651B0"/>
    <w:rsid w:val="0096521A"/>
    <w:rsid w:val="00973BD8"/>
    <w:rsid w:val="00980281"/>
    <w:rsid w:val="0098365D"/>
    <w:rsid w:val="00995D34"/>
    <w:rsid w:val="0099650D"/>
    <w:rsid w:val="009B055F"/>
    <w:rsid w:val="009B6067"/>
    <w:rsid w:val="009D1928"/>
    <w:rsid w:val="009D66A7"/>
    <w:rsid w:val="009E3D59"/>
    <w:rsid w:val="009E4AC5"/>
    <w:rsid w:val="009E522F"/>
    <w:rsid w:val="009E7A6E"/>
    <w:rsid w:val="00A00F8C"/>
    <w:rsid w:val="00A02E75"/>
    <w:rsid w:val="00A03589"/>
    <w:rsid w:val="00A11295"/>
    <w:rsid w:val="00A17D17"/>
    <w:rsid w:val="00A21779"/>
    <w:rsid w:val="00A24074"/>
    <w:rsid w:val="00A25C17"/>
    <w:rsid w:val="00A26A98"/>
    <w:rsid w:val="00A30B1C"/>
    <w:rsid w:val="00A30B40"/>
    <w:rsid w:val="00A35744"/>
    <w:rsid w:val="00A36F38"/>
    <w:rsid w:val="00A40808"/>
    <w:rsid w:val="00A451B9"/>
    <w:rsid w:val="00A50D9C"/>
    <w:rsid w:val="00A5303F"/>
    <w:rsid w:val="00A64AEC"/>
    <w:rsid w:val="00A66C94"/>
    <w:rsid w:val="00A757C7"/>
    <w:rsid w:val="00A84666"/>
    <w:rsid w:val="00A8594F"/>
    <w:rsid w:val="00A85E88"/>
    <w:rsid w:val="00A940DE"/>
    <w:rsid w:val="00A95D74"/>
    <w:rsid w:val="00AA1517"/>
    <w:rsid w:val="00AA7421"/>
    <w:rsid w:val="00AC1255"/>
    <w:rsid w:val="00AC1A46"/>
    <w:rsid w:val="00AD57DD"/>
    <w:rsid w:val="00AD7E8F"/>
    <w:rsid w:val="00AE1104"/>
    <w:rsid w:val="00AE58E8"/>
    <w:rsid w:val="00AF27D6"/>
    <w:rsid w:val="00AF48DC"/>
    <w:rsid w:val="00B01D2A"/>
    <w:rsid w:val="00B045B0"/>
    <w:rsid w:val="00B1221F"/>
    <w:rsid w:val="00B17026"/>
    <w:rsid w:val="00B23701"/>
    <w:rsid w:val="00B25CC5"/>
    <w:rsid w:val="00B26A8F"/>
    <w:rsid w:val="00B37405"/>
    <w:rsid w:val="00B375E3"/>
    <w:rsid w:val="00B40378"/>
    <w:rsid w:val="00B41CC3"/>
    <w:rsid w:val="00B42B56"/>
    <w:rsid w:val="00B43D39"/>
    <w:rsid w:val="00B472C8"/>
    <w:rsid w:val="00B50BE3"/>
    <w:rsid w:val="00B54F05"/>
    <w:rsid w:val="00B57D57"/>
    <w:rsid w:val="00B61238"/>
    <w:rsid w:val="00B661A7"/>
    <w:rsid w:val="00B725BA"/>
    <w:rsid w:val="00B769E0"/>
    <w:rsid w:val="00B80BBD"/>
    <w:rsid w:val="00B842E7"/>
    <w:rsid w:val="00B847C0"/>
    <w:rsid w:val="00B86A6A"/>
    <w:rsid w:val="00B9619A"/>
    <w:rsid w:val="00B974C1"/>
    <w:rsid w:val="00B97976"/>
    <w:rsid w:val="00BB4613"/>
    <w:rsid w:val="00BB5D9B"/>
    <w:rsid w:val="00BB6E96"/>
    <w:rsid w:val="00BB702C"/>
    <w:rsid w:val="00BD3E9B"/>
    <w:rsid w:val="00BD408A"/>
    <w:rsid w:val="00BE18E5"/>
    <w:rsid w:val="00BE1D54"/>
    <w:rsid w:val="00BE2B56"/>
    <w:rsid w:val="00BE3C01"/>
    <w:rsid w:val="00BE776B"/>
    <w:rsid w:val="00BF6124"/>
    <w:rsid w:val="00BF6373"/>
    <w:rsid w:val="00BF7256"/>
    <w:rsid w:val="00C40072"/>
    <w:rsid w:val="00C523D5"/>
    <w:rsid w:val="00C613D7"/>
    <w:rsid w:val="00C6474A"/>
    <w:rsid w:val="00C71314"/>
    <w:rsid w:val="00C765D6"/>
    <w:rsid w:val="00C769AC"/>
    <w:rsid w:val="00C80415"/>
    <w:rsid w:val="00C862CD"/>
    <w:rsid w:val="00C86C19"/>
    <w:rsid w:val="00C87260"/>
    <w:rsid w:val="00CA512C"/>
    <w:rsid w:val="00CA632B"/>
    <w:rsid w:val="00CA682C"/>
    <w:rsid w:val="00CA7BEF"/>
    <w:rsid w:val="00CB0107"/>
    <w:rsid w:val="00CC1EAF"/>
    <w:rsid w:val="00CC4ECD"/>
    <w:rsid w:val="00CC51C2"/>
    <w:rsid w:val="00CC5B7F"/>
    <w:rsid w:val="00CC622C"/>
    <w:rsid w:val="00CD0D90"/>
    <w:rsid w:val="00CE01F1"/>
    <w:rsid w:val="00CE4BC6"/>
    <w:rsid w:val="00CE6F6B"/>
    <w:rsid w:val="00CF5538"/>
    <w:rsid w:val="00CF7226"/>
    <w:rsid w:val="00D00014"/>
    <w:rsid w:val="00D002A9"/>
    <w:rsid w:val="00D11C37"/>
    <w:rsid w:val="00D15DD1"/>
    <w:rsid w:val="00D16785"/>
    <w:rsid w:val="00D259AC"/>
    <w:rsid w:val="00D45875"/>
    <w:rsid w:val="00D468C3"/>
    <w:rsid w:val="00D479A5"/>
    <w:rsid w:val="00D47B75"/>
    <w:rsid w:val="00D50417"/>
    <w:rsid w:val="00D60531"/>
    <w:rsid w:val="00D64729"/>
    <w:rsid w:val="00D649B7"/>
    <w:rsid w:val="00D64EEB"/>
    <w:rsid w:val="00D66A1E"/>
    <w:rsid w:val="00D707D4"/>
    <w:rsid w:val="00D70F01"/>
    <w:rsid w:val="00D710FA"/>
    <w:rsid w:val="00D74AFB"/>
    <w:rsid w:val="00D870A9"/>
    <w:rsid w:val="00D93475"/>
    <w:rsid w:val="00D96E00"/>
    <w:rsid w:val="00D97DB5"/>
    <w:rsid w:val="00DA0F3F"/>
    <w:rsid w:val="00DA6F77"/>
    <w:rsid w:val="00DB07EA"/>
    <w:rsid w:val="00DB2108"/>
    <w:rsid w:val="00DB293E"/>
    <w:rsid w:val="00DC00DC"/>
    <w:rsid w:val="00DC42D0"/>
    <w:rsid w:val="00DC6056"/>
    <w:rsid w:val="00DD4620"/>
    <w:rsid w:val="00DD6DDF"/>
    <w:rsid w:val="00DE3FCE"/>
    <w:rsid w:val="00DF1D22"/>
    <w:rsid w:val="00DF4465"/>
    <w:rsid w:val="00E06D5F"/>
    <w:rsid w:val="00E145D2"/>
    <w:rsid w:val="00E14858"/>
    <w:rsid w:val="00E33EA2"/>
    <w:rsid w:val="00E42C15"/>
    <w:rsid w:val="00E44DED"/>
    <w:rsid w:val="00E81A46"/>
    <w:rsid w:val="00E83EDC"/>
    <w:rsid w:val="00E84DDF"/>
    <w:rsid w:val="00E91290"/>
    <w:rsid w:val="00E93282"/>
    <w:rsid w:val="00E944EC"/>
    <w:rsid w:val="00E9599E"/>
    <w:rsid w:val="00E95A57"/>
    <w:rsid w:val="00EB020F"/>
    <w:rsid w:val="00EB3525"/>
    <w:rsid w:val="00EB4498"/>
    <w:rsid w:val="00EB45F5"/>
    <w:rsid w:val="00EC2C70"/>
    <w:rsid w:val="00EC36C0"/>
    <w:rsid w:val="00EC6C35"/>
    <w:rsid w:val="00EC6ED7"/>
    <w:rsid w:val="00EE514C"/>
    <w:rsid w:val="00EE606D"/>
    <w:rsid w:val="00EE7ADA"/>
    <w:rsid w:val="00EF046B"/>
    <w:rsid w:val="00EF190C"/>
    <w:rsid w:val="00EF300C"/>
    <w:rsid w:val="00EF4FC3"/>
    <w:rsid w:val="00F01857"/>
    <w:rsid w:val="00F02493"/>
    <w:rsid w:val="00F054D0"/>
    <w:rsid w:val="00F06D57"/>
    <w:rsid w:val="00F15DFE"/>
    <w:rsid w:val="00F1680D"/>
    <w:rsid w:val="00F1790B"/>
    <w:rsid w:val="00F20772"/>
    <w:rsid w:val="00F227E2"/>
    <w:rsid w:val="00F3598F"/>
    <w:rsid w:val="00F42272"/>
    <w:rsid w:val="00F50543"/>
    <w:rsid w:val="00F659A1"/>
    <w:rsid w:val="00F81F4F"/>
    <w:rsid w:val="00F94E77"/>
    <w:rsid w:val="00FA0705"/>
    <w:rsid w:val="00FA189A"/>
    <w:rsid w:val="00FA6B9A"/>
    <w:rsid w:val="00FB2C5D"/>
    <w:rsid w:val="00FC32AE"/>
    <w:rsid w:val="00FC378E"/>
    <w:rsid w:val="00FC3B4F"/>
    <w:rsid w:val="00FC6B0A"/>
    <w:rsid w:val="00FD26F6"/>
    <w:rsid w:val="00FD78EA"/>
    <w:rsid w:val="00FE3E98"/>
    <w:rsid w:val="00FF292F"/>
    <w:rsid w:val="00FF2DD5"/>
    <w:rsid w:val="00FF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8490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3D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D5"/>
    <w:pPr>
      <w:ind w:left="720"/>
      <w:contextualSpacing/>
    </w:pPr>
  </w:style>
  <w:style w:type="paragraph" w:customStyle="1" w:styleId="BulletList">
    <w:name w:val="Bullet_List"/>
    <w:basedOn w:val="ListParagraph"/>
    <w:qFormat/>
    <w:rsid w:val="00C523D5"/>
    <w:pPr>
      <w:numPr>
        <w:numId w:val="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3D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6A4"/>
  </w:style>
  <w:style w:type="paragraph" w:styleId="Footer">
    <w:name w:val="footer"/>
    <w:basedOn w:val="Normal"/>
    <w:link w:val="FooterChar"/>
    <w:uiPriority w:val="99"/>
    <w:unhideWhenUsed/>
    <w:rsid w:val="001F76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6A4"/>
  </w:style>
  <w:style w:type="paragraph" w:customStyle="1" w:styleId="OBJT">
    <w:name w:val="OBJT"/>
    <w:basedOn w:val="Normal"/>
    <w:uiPriority w:val="99"/>
    <w:rsid w:val="00CE01F1"/>
    <w:pPr>
      <w:keepNext/>
      <w:keepLines/>
      <w:widowControl w:val="0"/>
      <w:pBdr>
        <w:bottom w:val="single" w:sz="4" w:space="6" w:color="000000"/>
      </w:pBdr>
      <w:suppressAutoHyphens/>
      <w:autoSpaceDE w:val="0"/>
      <w:autoSpaceDN w:val="0"/>
      <w:adjustRightInd w:val="0"/>
      <w:spacing w:before="270" w:after="180" w:line="260" w:lineRule="atLeast"/>
      <w:textAlignment w:val="center"/>
    </w:pPr>
    <w:rPr>
      <w:rFonts w:ascii="Minion Pro Cond" w:eastAsiaTheme="minorEastAsia" w:hAnsi="Minion Pro Cond" w:cs="Minion Pro Cond"/>
      <w:b/>
      <w:bCs/>
      <w:color w:val="000000"/>
      <w:sz w:val="26"/>
      <w:szCs w:val="26"/>
    </w:rPr>
  </w:style>
  <w:style w:type="paragraph" w:customStyle="1" w:styleId="COBJH">
    <w:name w:val="COBJH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before="90" w:after="90" w:line="288" w:lineRule="auto"/>
      <w:textAlignment w:val="center"/>
    </w:pPr>
    <w:rPr>
      <w:rFonts w:ascii="Candara" w:eastAsiaTheme="minorEastAsia" w:hAnsi="Candara" w:cs="Candara"/>
      <w:b/>
      <w:bCs/>
      <w:color w:val="00FFFF"/>
      <w:sz w:val="28"/>
      <w:szCs w:val="28"/>
    </w:rPr>
  </w:style>
  <w:style w:type="paragraph" w:customStyle="1" w:styleId="COBJL">
    <w:name w:val="COBJL"/>
    <w:basedOn w:val="Normal"/>
    <w:uiPriority w:val="99"/>
    <w:rsid w:val="00CE01F1"/>
    <w:pPr>
      <w:widowControl w:val="0"/>
      <w:suppressAutoHyphens/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MyriadPro-CondIt" w:eastAsiaTheme="minorEastAsia" w:hAnsi="MyriadPro-CondIt" w:cs="MyriadPro-CondIt"/>
      <w:i/>
      <w:iCs/>
      <w:color w:val="000000"/>
      <w:sz w:val="20"/>
      <w:szCs w:val="20"/>
    </w:rPr>
  </w:style>
  <w:style w:type="paragraph" w:customStyle="1" w:styleId="COBJ">
    <w:name w:val="COBJ"/>
    <w:basedOn w:val="Normal"/>
    <w:uiPriority w:val="99"/>
    <w:rsid w:val="00CE01F1"/>
    <w:pPr>
      <w:widowControl w:val="0"/>
      <w:autoSpaceDE w:val="0"/>
      <w:autoSpaceDN w:val="0"/>
      <w:adjustRightInd w:val="0"/>
      <w:spacing w:before="18" w:after="0" w:line="240" w:lineRule="atLeast"/>
      <w:ind w:left="18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COBJBL">
    <w:name w:val="COBJ_BL"/>
    <w:basedOn w:val="Normal"/>
    <w:uiPriority w:val="99"/>
    <w:rsid w:val="007F7A81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character" w:customStyle="1" w:styleId="italic">
    <w:name w:val="italic"/>
    <w:uiPriority w:val="99"/>
    <w:rsid w:val="001C4092"/>
    <w:rPr>
      <w:i/>
      <w:iCs/>
    </w:rPr>
  </w:style>
  <w:style w:type="paragraph" w:customStyle="1" w:styleId="COBJBLa">
    <w:name w:val="COBJ_BLa"/>
    <w:basedOn w:val="Normal"/>
    <w:uiPriority w:val="99"/>
    <w:rsid w:val="00FB2C5D"/>
    <w:pPr>
      <w:widowControl w:val="0"/>
      <w:autoSpaceDE w:val="0"/>
      <w:autoSpaceDN w:val="0"/>
      <w:adjustRightInd w:val="0"/>
      <w:spacing w:before="18" w:after="0" w:line="240" w:lineRule="atLeast"/>
      <w:ind w:left="360" w:hanging="180"/>
      <w:textAlignment w:val="center"/>
    </w:pPr>
    <w:rPr>
      <w:rFonts w:ascii="MyriadPro-Cond" w:eastAsiaTheme="minorEastAsia" w:hAnsi="MyriadPro-Cond" w:cs="MyriadPro-Cond"/>
      <w:color w:val="000000"/>
      <w:sz w:val="20"/>
      <w:szCs w:val="20"/>
    </w:rPr>
  </w:style>
  <w:style w:type="paragraph" w:customStyle="1" w:styleId="TX">
    <w:name w:val="TX"/>
    <w:basedOn w:val="Normal"/>
    <w:uiPriority w:val="99"/>
    <w:rsid w:val="00D002A9"/>
    <w:pPr>
      <w:widowControl w:val="0"/>
      <w:autoSpaceDE w:val="0"/>
      <w:autoSpaceDN w:val="0"/>
      <w:adjustRightInd w:val="0"/>
      <w:spacing w:after="0" w:line="250" w:lineRule="atLeast"/>
      <w:ind w:left="540" w:firstLine="360"/>
      <w:jc w:val="both"/>
      <w:textAlignment w:val="center"/>
    </w:pPr>
    <w:rPr>
      <w:rFonts w:ascii="Cambria (OTF) Roman" w:eastAsiaTheme="minorEastAsia" w:hAnsi="Cambria (OTF) Roman" w:cs="Cambria (OTF)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sivams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C467581C-17B9-4395-A911-812660B94FC8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\Users\sambasivams\AppData\Local\Chemistry Add-in for Word\Chemistry Gallery\Chem4Word2010.dotx</Template>
  <TotalTime>34</TotalTime>
  <Pages>1</Pages>
  <Words>105</Words>
  <Characters>602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A Bisbee</dc:creator>
  <cp:lastModifiedBy>Julie Bolduc</cp:lastModifiedBy>
  <cp:revision>178</cp:revision>
  <dcterms:created xsi:type="dcterms:W3CDTF">2016-08-17T04:08:00Z</dcterms:created>
  <dcterms:modified xsi:type="dcterms:W3CDTF">2016-10-04T19:18:00Z</dcterms:modified>
</cp:coreProperties>
</file>