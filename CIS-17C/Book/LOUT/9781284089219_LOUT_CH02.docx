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66D65E96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DE6912">
        <w:rPr>
          <w:rFonts w:ascii="Times New Roman" w:hAnsi="Times New Roman"/>
          <w:sz w:val="24"/>
          <w:szCs w:val="24"/>
        </w:rPr>
        <w:t>2</w:t>
      </w:r>
    </w:p>
    <w:p w14:paraId="396CE4D6" w14:textId="014DFBC2" w:rsidR="00C523D5" w:rsidRPr="00ED30CB" w:rsidRDefault="00EA27CB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EA27CB">
        <w:rPr>
          <w:rFonts w:ascii="Times New Roman" w:hAnsi="Times New Roman"/>
          <w:b/>
          <w:color w:val="auto"/>
          <w:sz w:val="24"/>
          <w:szCs w:val="24"/>
        </w:rPr>
        <w:t>Data Design and Implementation</w:t>
      </w:r>
    </w:p>
    <w:p w14:paraId="42C20F91" w14:textId="77777777" w:rsidR="00ED30CB" w:rsidRDefault="00ED30CB" w:rsidP="00ED30CB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2.1</w:t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Different Views of Data</w:t>
      </w:r>
    </w:p>
    <w:p w14:paraId="29DBFCE0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What Do We Mean by Data?</w:t>
      </w:r>
    </w:p>
    <w:p w14:paraId="7780F6FC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Data Abstraction</w:t>
      </w:r>
    </w:p>
    <w:p w14:paraId="29902B0B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Data Structures</w:t>
      </w:r>
    </w:p>
    <w:p w14:paraId="1AD00477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Abstract Data Type Operator Categories</w:t>
      </w:r>
    </w:p>
    <w:p w14:paraId="3947F6F0" w14:textId="77777777" w:rsidR="00ED30CB" w:rsidRDefault="00ED30CB" w:rsidP="00ED30CB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2.2</w:t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Abstraction and Built-In Types</w:t>
      </w:r>
    </w:p>
    <w:p w14:paraId="18D92763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Records</w:t>
      </w:r>
    </w:p>
    <w:p w14:paraId="5DC8BE68" w14:textId="3C968D63" w:rsidR="00ED30CB" w:rsidRDefault="00684607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="00ED30CB" w:rsidRPr="00C82736">
        <w:rPr>
          <w:rFonts w:ascii="Times New Roman" w:hAnsi="Times New Roman" w:cs="Times New Roman"/>
          <w:b w:val="0"/>
          <w:color w:val="auto"/>
        </w:rPr>
        <w:t>Logical Level</w:t>
      </w:r>
    </w:p>
    <w:p w14:paraId="793D7385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Application Level</w:t>
      </w:r>
    </w:p>
    <w:p w14:paraId="4585AA0E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Implementation Level</w:t>
      </w:r>
    </w:p>
    <w:p w14:paraId="33D9B4C7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One-Dimensional Arrays</w:t>
      </w:r>
    </w:p>
    <w:p w14:paraId="41F8FA07" w14:textId="364B2906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Logical Level</w:t>
      </w:r>
    </w:p>
    <w:p w14:paraId="079CC02E" w14:textId="6F6D0E1A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Application Level</w:t>
      </w:r>
    </w:p>
    <w:p w14:paraId="23854BD3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Implementation Level</w:t>
      </w:r>
    </w:p>
    <w:p w14:paraId="4BBAB073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Two-Dimensional Arrays</w:t>
      </w:r>
    </w:p>
    <w:p w14:paraId="540FFA9A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Logical Level</w:t>
      </w:r>
    </w:p>
    <w:p w14:paraId="040DC316" w14:textId="45C2F341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Application Level</w:t>
      </w:r>
    </w:p>
    <w:p w14:paraId="1F01CE01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ab/>
      </w:r>
      <w:r>
        <w:rPr>
          <w:rFonts w:ascii="Times New Roman" w:hAnsi="Times New Roman" w:cs="Times New Roman"/>
          <w:b w:val="0"/>
          <w:color w:val="auto"/>
        </w:rPr>
        <w:tab/>
      </w:r>
      <w:r w:rsidRPr="00C82736">
        <w:rPr>
          <w:rFonts w:ascii="Times New Roman" w:hAnsi="Times New Roman" w:cs="Times New Roman"/>
          <w:b w:val="0"/>
          <w:color w:val="auto"/>
        </w:rPr>
        <w:t>Implementation Level</w:t>
      </w:r>
    </w:p>
    <w:p w14:paraId="2348B9E2" w14:textId="77777777" w:rsidR="00ED30CB" w:rsidRDefault="00ED30CB" w:rsidP="00ED30CB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2.3</w:t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Higher-Level Abstraction and the C++ Class Type</w:t>
      </w:r>
    </w:p>
    <w:p w14:paraId="380FCB73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Class Specification</w:t>
      </w:r>
    </w:p>
    <w:p w14:paraId="50FCC508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Class Implementation</w:t>
      </w:r>
    </w:p>
    <w:p w14:paraId="0C1F9DF9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Member Functions with Object Parameters</w:t>
      </w:r>
    </w:p>
    <w:p w14:paraId="33FC19AC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Difference Between Classes and Structs</w:t>
      </w:r>
    </w:p>
    <w:p w14:paraId="6971A882" w14:textId="77777777" w:rsidR="00ED30CB" w:rsidRDefault="00ED30CB" w:rsidP="00ED30C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2.4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Object-Oriented Programming</w:t>
      </w:r>
    </w:p>
    <w:p w14:paraId="485A78F0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Concepts</w:t>
      </w:r>
    </w:p>
    <w:p w14:paraId="51DE76BD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Inheritance</w:t>
      </w:r>
    </w:p>
    <w:p w14:paraId="5E7E0B8C" w14:textId="62FAEF89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Polymorphism</w:t>
      </w:r>
    </w:p>
    <w:p w14:paraId="248DE05D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C</w:t>
      </w:r>
      <w:r w:rsidRPr="00C82736">
        <w:rPr>
          <w:rStyle w:val="Bold"/>
          <w:rFonts w:ascii="Times New Roman" w:hAnsi="Times New Roman" w:cs="Times New Roman"/>
          <w:bCs w:val="0"/>
          <w:color w:val="auto"/>
          <w:sz w:val="24"/>
          <w:szCs w:val="24"/>
        </w:rPr>
        <w:t>11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 xml:space="preserve"> Constructs for OOP</w:t>
      </w:r>
    </w:p>
    <w:p w14:paraId="71E515D7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Composition</w:t>
      </w:r>
    </w:p>
    <w:p w14:paraId="7C83D2EF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Deriving One Class from Another</w:t>
      </w:r>
    </w:p>
    <w:p w14:paraId="6840285D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Virtual Methods</w:t>
      </w:r>
    </w:p>
    <w:p w14:paraId="00595646" w14:textId="77777777" w:rsidR="00ED30CB" w:rsidRDefault="00ED30CB" w:rsidP="00ED30C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lastRenderedPageBreak/>
        <w:t>2.5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Constructs for Program Verification</w:t>
      </w:r>
    </w:p>
    <w:p w14:paraId="7E4F70C6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Exceptions</w:t>
      </w:r>
    </w:p>
    <w:p w14:paraId="48A668B9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try-catch and throw Statements</w:t>
      </w:r>
    </w:p>
    <w:p w14:paraId="330C4E9C" w14:textId="4FC43C53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Standard Library Exceptions</w:t>
      </w:r>
    </w:p>
    <w:p w14:paraId="7A30827F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"/>
          <w:rFonts w:ascii="Times New Roman" w:hAnsi="Times New Roman" w:cs="Times New Roman"/>
          <w:color w:val="auto"/>
          <w:sz w:val="24"/>
          <w:szCs w:val="24"/>
        </w:rPr>
        <w:tab/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Namespaces</w:t>
      </w:r>
    </w:p>
    <w:p w14:paraId="320B3B72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Creating a Namespace</w:t>
      </w:r>
    </w:p>
    <w:p w14:paraId="73F4613F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>Access to Identifiers in a Namespace</w:t>
      </w:r>
    </w:p>
    <w:p w14:paraId="0143B01E" w14:textId="77777777" w:rsidR="00ED30CB" w:rsidRDefault="00ED30CB" w:rsidP="00ED30CB">
      <w:pPr>
        <w:pStyle w:val="H3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5"/>
        </w:rPr>
      </w:pPr>
      <w:r>
        <w:rPr>
          <w:rStyle w:val="Bold"/>
          <w:rFonts w:ascii="Times New Roman" w:hAnsi="Times New Roman" w:cs="Times New Roman"/>
          <w:color w:val="auto"/>
        </w:rPr>
        <w:tab/>
      </w:r>
      <w:r>
        <w:rPr>
          <w:rStyle w:val="Bold"/>
          <w:rFonts w:ascii="Times New Roman" w:hAnsi="Times New Roman" w:cs="Times New Roman"/>
          <w:color w:val="auto"/>
        </w:rPr>
        <w:tab/>
      </w:r>
      <w:r w:rsidRPr="00C82736">
        <w:rPr>
          <w:rStyle w:val="Bold"/>
          <w:rFonts w:ascii="Times New Roman" w:hAnsi="Times New Roman" w:cs="Times New Roman"/>
          <w:color w:val="auto"/>
        </w:rPr>
        <w:t xml:space="preserve">Rules for Using the Namespace </w:t>
      </w:r>
      <w:r w:rsidRPr="00C82736">
        <w:rPr>
          <w:rStyle w:val="code"/>
          <w:rFonts w:ascii="Times New Roman" w:hAnsi="Times New Roman" w:cs="Times New Roman"/>
          <w:color w:val="auto"/>
          <w:spacing w:val="-5"/>
        </w:rPr>
        <w:t>std</w:t>
      </w:r>
      <w:bookmarkStart w:id="0" w:name="_GoBack"/>
      <w:bookmarkEnd w:id="0"/>
    </w:p>
    <w:p w14:paraId="1CC8168A" w14:textId="77777777" w:rsidR="00ED30CB" w:rsidRDefault="00ED30CB" w:rsidP="00ED30CB">
      <w:pPr>
        <w:pStyle w:val="H1"/>
        <w:keepNext w:val="0"/>
        <w:keepLines w:val="0"/>
        <w:spacing w:before="60" w:after="0" w:line="269" w:lineRule="auto"/>
        <w:ind w:left="0"/>
        <w:rPr>
          <w:rStyle w:val="Bold"/>
          <w:rFonts w:ascii="Times New Roman" w:hAnsi="Times New Roman" w:cs="Times New Roman"/>
          <w:color w:val="auto"/>
          <w:sz w:val="24"/>
          <w:szCs w:val="24"/>
        </w:rPr>
      </w:pP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2.6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 </w:t>
      </w:r>
      <w:r w:rsidRPr="00C82736">
        <w:rPr>
          <w:rStyle w:val="Bold"/>
          <w:rFonts w:ascii="Times New Roman" w:hAnsi="Times New Roman" w:cs="Times New Roman"/>
          <w:color w:val="auto"/>
          <w:sz w:val="24"/>
          <w:szCs w:val="24"/>
        </w:rPr>
        <w:t>Comparison of Algorithms</w:t>
      </w:r>
    </w:p>
    <w:p w14:paraId="431562FB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Big-O</w:t>
      </w:r>
    </w:p>
    <w:p w14:paraId="26831B07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Common Orders of Magnitude</w:t>
      </w:r>
    </w:p>
    <w:p w14:paraId="0EB0A3A1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Example 1: Sum of Consecutive Integers</w:t>
      </w:r>
    </w:p>
    <w:p w14:paraId="298200ED" w14:textId="77777777" w:rsidR="00ED30CB" w:rsidRDefault="00ED30CB" w:rsidP="00ED30CB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C82736">
        <w:rPr>
          <w:rFonts w:ascii="Times New Roman" w:hAnsi="Times New Roman" w:cs="Times New Roman"/>
          <w:b w:val="0"/>
          <w:color w:val="auto"/>
          <w:sz w:val="24"/>
          <w:szCs w:val="24"/>
        </w:rPr>
        <w:t>Example 2: Finding a Number in a Phone Book</w:t>
      </w:r>
    </w:p>
    <w:p w14:paraId="6EA9B14D" w14:textId="77777777" w:rsidR="006E100A" w:rsidRDefault="006E100A" w:rsidP="006E100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6E100A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9FD55" w14:textId="77777777" w:rsidR="00BB4CD9" w:rsidRDefault="00BB4CD9" w:rsidP="001F76A4">
      <w:pPr>
        <w:spacing w:after="0" w:line="240" w:lineRule="auto"/>
      </w:pPr>
      <w:r>
        <w:separator/>
      </w:r>
    </w:p>
  </w:endnote>
  <w:endnote w:type="continuationSeparator" w:id="0">
    <w:p w14:paraId="00C2518D" w14:textId="77777777" w:rsidR="00BB4CD9" w:rsidRDefault="00BB4CD9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3D7FD9AC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8F3762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CD5DF" w14:textId="77777777" w:rsidR="00BB4CD9" w:rsidRDefault="00BB4CD9" w:rsidP="001F76A4">
      <w:pPr>
        <w:spacing w:after="0" w:line="240" w:lineRule="auto"/>
      </w:pPr>
      <w:r>
        <w:separator/>
      </w:r>
    </w:p>
  </w:footnote>
  <w:footnote w:type="continuationSeparator" w:id="0">
    <w:p w14:paraId="70C412C8" w14:textId="77777777" w:rsidR="00BB4CD9" w:rsidRDefault="00BB4CD9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A1640"/>
    <w:rsid w:val="000B39DE"/>
    <w:rsid w:val="000D30EC"/>
    <w:rsid w:val="000D34D2"/>
    <w:rsid w:val="000D4898"/>
    <w:rsid w:val="000D498A"/>
    <w:rsid w:val="000E51F1"/>
    <w:rsid w:val="000F6436"/>
    <w:rsid w:val="00100371"/>
    <w:rsid w:val="0010530D"/>
    <w:rsid w:val="00107EB4"/>
    <w:rsid w:val="00122687"/>
    <w:rsid w:val="00132C00"/>
    <w:rsid w:val="00134193"/>
    <w:rsid w:val="00143ADE"/>
    <w:rsid w:val="00176D3B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10334"/>
    <w:rsid w:val="00210AC9"/>
    <w:rsid w:val="0021262D"/>
    <w:rsid w:val="0021486B"/>
    <w:rsid w:val="002218D0"/>
    <w:rsid w:val="0023653A"/>
    <w:rsid w:val="002375D6"/>
    <w:rsid w:val="002378BD"/>
    <w:rsid w:val="00247D69"/>
    <w:rsid w:val="00255631"/>
    <w:rsid w:val="0026080E"/>
    <w:rsid w:val="00261BDD"/>
    <w:rsid w:val="002817F5"/>
    <w:rsid w:val="002820D2"/>
    <w:rsid w:val="00283463"/>
    <w:rsid w:val="00292AF0"/>
    <w:rsid w:val="002A562C"/>
    <w:rsid w:val="002B4856"/>
    <w:rsid w:val="002C5F10"/>
    <w:rsid w:val="002F11AF"/>
    <w:rsid w:val="00314544"/>
    <w:rsid w:val="0032241C"/>
    <w:rsid w:val="00340079"/>
    <w:rsid w:val="003412CF"/>
    <w:rsid w:val="003501A4"/>
    <w:rsid w:val="00355606"/>
    <w:rsid w:val="003623A3"/>
    <w:rsid w:val="0036328B"/>
    <w:rsid w:val="00373C58"/>
    <w:rsid w:val="00380A79"/>
    <w:rsid w:val="00386328"/>
    <w:rsid w:val="00390A72"/>
    <w:rsid w:val="003937D4"/>
    <w:rsid w:val="003A23F9"/>
    <w:rsid w:val="003A762B"/>
    <w:rsid w:val="003B3431"/>
    <w:rsid w:val="003B54B1"/>
    <w:rsid w:val="003B6DD6"/>
    <w:rsid w:val="003C3854"/>
    <w:rsid w:val="003D519E"/>
    <w:rsid w:val="003E4FB1"/>
    <w:rsid w:val="003E4FF5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4994"/>
    <w:rsid w:val="00505A2B"/>
    <w:rsid w:val="005244EE"/>
    <w:rsid w:val="00526F12"/>
    <w:rsid w:val="00533D60"/>
    <w:rsid w:val="00553403"/>
    <w:rsid w:val="0055359D"/>
    <w:rsid w:val="00561D3C"/>
    <w:rsid w:val="005805BC"/>
    <w:rsid w:val="00592F61"/>
    <w:rsid w:val="005947CC"/>
    <w:rsid w:val="005A6AF6"/>
    <w:rsid w:val="005D0D75"/>
    <w:rsid w:val="005D418C"/>
    <w:rsid w:val="006018FC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71458"/>
    <w:rsid w:val="00684607"/>
    <w:rsid w:val="0069122C"/>
    <w:rsid w:val="00695143"/>
    <w:rsid w:val="00697645"/>
    <w:rsid w:val="006A01C5"/>
    <w:rsid w:val="006A6F9F"/>
    <w:rsid w:val="006B0596"/>
    <w:rsid w:val="006C1276"/>
    <w:rsid w:val="006C2838"/>
    <w:rsid w:val="006C42E1"/>
    <w:rsid w:val="006D08DC"/>
    <w:rsid w:val="006D4376"/>
    <w:rsid w:val="006E0562"/>
    <w:rsid w:val="006E074B"/>
    <w:rsid w:val="006E100A"/>
    <w:rsid w:val="006E69B8"/>
    <w:rsid w:val="006E737D"/>
    <w:rsid w:val="006F1634"/>
    <w:rsid w:val="00703098"/>
    <w:rsid w:val="00710873"/>
    <w:rsid w:val="00715E0D"/>
    <w:rsid w:val="00723C85"/>
    <w:rsid w:val="00750559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54A7"/>
    <w:rsid w:val="00806E88"/>
    <w:rsid w:val="008348DF"/>
    <w:rsid w:val="00836C90"/>
    <w:rsid w:val="00843628"/>
    <w:rsid w:val="00844BA8"/>
    <w:rsid w:val="00846B4F"/>
    <w:rsid w:val="00847488"/>
    <w:rsid w:val="00851DBC"/>
    <w:rsid w:val="00861A9E"/>
    <w:rsid w:val="00877648"/>
    <w:rsid w:val="008A192F"/>
    <w:rsid w:val="008A61E9"/>
    <w:rsid w:val="008B55E4"/>
    <w:rsid w:val="008C34B6"/>
    <w:rsid w:val="008F3762"/>
    <w:rsid w:val="00907E57"/>
    <w:rsid w:val="00907EE6"/>
    <w:rsid w:val="00912F85"/>
    <w:rsid w:val="0093317C"/>
    <w:rsid w:val="00941A05"/>
    <w:rsid w:val="0095122E"/>
    <w:rsid w:val="00951BA5"/>
    <w:rsid w:val="00952990"/>
    <w:rsid w:val="00952EF1"/>
    <w:rsid w:val="00956ABE"/>
    <w:rsid w:val="0096521A"/>
    <w:rsid w:val="00973BD8"/>
    <w:rsid w:val="0098365D"/>
    <w:rsid w:val="0099650D"/>
    <w:rsid w:val="009B055F"/>
    <w:rsid w:val="009B43C2"/>
    <w:rsid w:val="009B6067"/>
    <w:rsid w:val="009E3D59"/>
    <w:rsid w:val="009E4AC5"/>
    <w:rsid w:val="009E522F"/>
    <w:rsid w:val="009F65CB"/>
    <w:rsid w:val="00A00F8C"/>
    <w:rsid w:val="00A02E75"/>
    <w:rsid w:val="00A07EC4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57C7"/>
    <w:rsid w:val="00A844B9"/>
    <w:rsid w:val="00A85E88"/>
    <w:rsid w:val="00A940DE"/>
    <w:rsid w:val="00A95D74"/>
    <w:rsid w:val="00AA1517"/>
    <w:rsid w:val="00AA7421"/>
    <w:rsid w:val="00AB5B00"/>
    <w:rsid w:val="00AC1A46"/>
    <w:rsid w:val="00AC71D0"/>
    <w:rsid w:val="00AD57DD"/>
    <w:rsid w:val="00AD7E8F"/>
    <w:rsid w:val="00AE1104"/>
    <w:rsid w:val="00AE58E8"/>
    <w:rsid w:val="00AE74D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61238"/>
    <w:rsid w:val="00B725BA"/>
    <w:rsid w:val="00B746AF"/>
    <w:rsid w:val="00B769E0"/>
    <w:rsid w:val="00B842E7"/>
    <w:rsid w:val="00B86A6A"/>
    <w:rsid w:val="00B974C1"/>
    <w:rsid w:val="00B97976"/>
    <w:rsid w:val="00BB4613"/>
    <w:rsid w:val="00BB4CD9"/>
    <w:rsid w:val="00BB5D9B"/>
    <w:rsid w:val="00BB6E96"/>
    <w:rsid w:val="00BD3E9B"/>
    <w:rsid w:val="00BD408A"/>
    <w:rsid w:val="00BD434B"/>
    <w:rsid w:val="00BE2B56"/>
    <w:rsid w:val="00BE3C01"/>
    <w:rsid w:val="00BE4157"/>
    <w:rsid w:val="00BE6D09"/>
    <w:rsid w:val="00BE776B"/>
    <w:rsid w:val="00BF6124"/>
    <w:rsid w:val="00BF6373"/>
    <w:rsid w:val="00BF7256"/>
    <w:rsid w:val="00C523D5"/>
    <w:rsid w:val="00C6474A"/>
    <w:rsid w:val="00C769AC"/>
    <w:rsid w:val="00C80415"/>
    <w:rsid w:val="00C850D5"/>
    <w:rsid w:val="00C862CD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07F7D"/>
    <w:rsid w:val="00D11C37"/>
    <w:rsid w:val="00D15DD1"/>
    <w:rsid w:val="00D259AC"/>
    <w:rsid w:val="00D45875"/>
    <w:rsid w:val="00D479A5"/>
    <w:rsid w:val="00D47B75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6912"/>
    <w:rsid w:val="00E06D5F"/>
    <w:rsid w:val="00E145D2"/>
    <w:rsid w:val="00E14858"/>
    <w:rsid w:val="00E33EA2"/>
    <w:rsid w:val="00E442AC"/>
    <w:rsid w:val="00E44DED"/>
    <w:rsid w:val="00E83EDC"/>
    <w:rsid w:val="00E84DDF"/>
    <w:rsid w:val="00E93282"/>
    <w:rsid w:val="00E95A57"/>
    <w:rsid w:val="00EA27CB"/>
    <w:rsid w:val="00EB3525"/>
    <w:rsid w:val="00EB45F5"/>
    <w:rsid w:val="00EC2C70"/>
    <w:rsid w:val="00EC41C3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54D0"/>
    <w:rsid w:val="00F06D57"/>
    <w:rsid w:val="00F15DFE"/>
    <w:rsid w:val="00F1680D"/>
    <w:rsid w:val="00F1790B"/>
    <w:rsid w:val="00F20772"/>
    <w:rsid w:val="00F659A1"/>
    <w:rsid w:val="00F94E77"/>
    <w:rsid w:val="00F9514F"/>
    <w:rsid w:val="00FA189A"/>
    <w:rsid w:val="00FA6B9A"/>
    <w:rsid w:val="00FC378E"/>
    <w:rsid w:val="00FC6496"/>
    <w:rsid w:val="00FC6B0A"/>
    <w:rsid w:val="00FD26F6"/>
    <w:rsid w:val="00FE2256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726AE06-C335-4DE5-BC67-11C678A2B91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4</TotalTime>
  <Pages>2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 A Bisbee</dc:creator>
  <cp:lastModifiedBy>Julie Bolduc</cp:lastModifiedBy>
  <cp:revision>45</cp:revision>
  <dcterms:created xsi:type="dcterms:W3CDTF">2016-07-13T15:17:00Z</dcterms:created>
  <dcterms:modified xsi:type="dcterms:W3CDTF">2016-10-04T19:24:00Z</dcterms:modified>
</cp:coreProperties>
</file>