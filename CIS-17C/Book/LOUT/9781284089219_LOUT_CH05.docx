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1694281D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670E0A">
        <w:rPr>
          <w:rFonts w:ascii="Times New Roman" w:hAnsi="Times New Roman"/>
          <w:sz w:val="24"/>
          <w:szCs w:val="24"/>
        </w:rPr>
        <w:t>5</w:t>
      </w:r>
    </w:p>
    <w:p w14:paraId="396CE4D6" w14:textId="0958A3F7" w:rsidR="00C523D5" w:rsidRPr="00ED30CB" w:rsidRDefault="00483F2A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483F2A">
        <w:rPr>
          <w:rFonts w:ascii="Times New Roman" w:hAnsi="Times New Roman"/>
          <w:b/>
          <w:color w:val="auto"/>
          <w:sz w:val="24"/>
          <w:szCs w:val="24"/>
        </w:rPr>
        <w:t>ADTs Stack and Queue</w:t>
      </w:r>
    </w:p>
    <w:p w14:paraId="3231322F" w14:textId="77777777" w:rsidR="007D1A2B" w:rsidRPr="00DF70C0" w:rsidRDefault="007D1A2B" w:rsidP="007D1A2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5.1</w:t>
      </w: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>Stacks</w:t>
      </w:r>
    </w:p>
    <w:p w14:paraId="245F06F9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Logical Level</w:t>
      </w:r>
    </w:p>
    <w:p w14:paraId="6C9B4663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Operations on Stacks</w:t>
      </w:r>
    </w:p>
    <w:p w14:paraId="1BE82C3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Application Level</w:t>
      </w:r>
    </w:p>
    <w:p w14:paraId="34F420C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Implementation Level</w:t>
      </w:r>
    </w:p>
    <w:p w14:paraId="1499547F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Definition of the Stack Class  </w:t>
      </w:r>
    </w:p>
    <w:p w14:paraId="594B5172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pacing w:val="4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De</w:t>
      </w:r>
      <w:r w:rsidRPr="00DF70C0">
        <w:rPr>
          <w:rFonts w:ascii="Times New Roman" w:hAnsi="Times New Roman" w:cs="Times New Roman"/>
          <w:b w:val="0"/>
          <w:color w:val="auto"/>
          <w:spacing w:val="4"/>
        </w:rPr>
        <w:t>finitions of Stack Operations  </w:t>
      </w:r>
    </w:p>
    <w:p w14:paraId="39805CEE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Test Plan</w:t>
      </w:r>
    </w:p>
    <w:p w14:paraId="0C79DA20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Alternate Array-Based Implementation</w:t>
      </w:r>
    </w:p>
    <w:p w14:paraId="39B1B1ED" w14:textId="77777777" w:rsidR="007D1A2B" w:rsidRDefault="007D1A2B" w:rsidP="007D1A2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5.2</w:t>
      </w: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Implementing a Stack as a Linked Structure</w:t>
      </w:r>
    </w:p>
    <w:p w14:paraId="7103A2B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DF70C0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Push</w:t>
      </w:r>
    </w:p>
    <w:p w14:paraId="33855916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DF70C0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Pop</w:t>
      </w:r>
    </w:p>
    <w:p w14:paraId="1DB77357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DF70C0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Top</w:t>
      </w:r>
    </w:p>
    <w:p w14:paraId="21D09BFC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Other Stack Functions</w:t>
      </w:r>
    </w:p>
    <w:p w14:paraId="5AFCE20B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Comparing Stack Implementations</w:t>
      </w:r>
    </w:p>
    <w:p w14:paraId="3278B57C" w14:textId="77777777" w:rsidR="007D1A2B" w:rsidRDefault="007D1A2B" w:rsidP="007D1A2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5.3</w:t>
      </w: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Queues</w:t>
      </w:r>
    </w:p>
    <w:p w14:paraId="5BD728B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Logical Level</w:t>
      </w:r>
    </w:p>
    <w:p w14:paraId="6840F58D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Operations on Queues</w:t>
      </w:r>
    </w:p>
    <w:p w14:paraId="1F19079A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Application Level</w:t>
      </w:r>
    </w:p>
    <w:p w14:paraId="1E456F92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Implementation Level</w:t>
      </w:r>
    </w:p>
    <w:p w14:paraId="68D5F899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Definition of the Queue Class</w:t>
      </w:r>
    </w:p>
    <w:p w14:paraId="73AEE723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Implementations of Queue Operations  </w:t>
      </w:r>
    </w:p>
    <w:p w14:paraId="17E61697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Another Queue Design</w:t>
      </w:r>
    </w:p>
    <w:p w14:paraId="70FD4F7B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Test Plan</w:t>
      </w:r>
    </w:p>
    <w:p w14:paraId="40DF1D77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Comparing Array Implementations  </w:t>
      </w:r>
    </w:p>
    <w:p w14:paraId="4A7A3AC4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Counted Queue</w:t>
      </w:r>
    </w:p>
    <w:p w14:paraId="4E2D578E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Implementation of the Derived Class  </w:t>
      </w:r>
    </w:p>
    <w:p w14:paraId="3C84C112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 xml:space="preserve">Application of the </w:t>
      </w:r>
      <w:r w:rsidRPr="00DF70C0">
        <w:rPr>
          <w:rStyle w:val="code"/>
          <w:rFonts w:ascii="Times New Roman" w:hAnsi="Times New Roman" w:cs="Times New Roman"/>
          <w:color w:val="auto"/>
          <w:spacing w:val="-5"/>
        </w:rPr>
        <w:t>CountedQueType</w:t>
      </w:r>
      <w:r w:rsidRPr="00DF70C0">
        <w:rPr>
          <w:rFonts w:ascii="Times New Roman" w:hAnsi="Times New Roman" w:cs="Times New Roman"/>
          <w:b w:val="0"/>
          <w:color w:val="auto"/>
        </w:rPr>
        <w:t xml:space="preserve"> Class</w:t>
      </w:r>
    </w:p>
    <w:p w14:paraId="4BEFAB40" w14:textId="77777777" w:rsidR="007D1A2B" w:rsidRDefault="007D1A2B" w:rsidP="007D1A2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DF70C0">
        <w:rPr>
          <w:rFonts w:ascii="Times New Roman" w:hAnsi="Times New Roman" w:cs="Times New Roman"/>
          <w:b w:val="0"/>
          <w:color w:val="auto"/>
        </w:rPr>
        <w:t>Inheritance and Accessibility  </w:t>
      </w:r>
    </w:p>
    <w:p w14:paraId="44899CAD" w14:textId="77777777" w:rsidR="007D1A2B" w:rsidRDefault="007D1A2B" w:rsidP="007D1A2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5.4</w:t>
      </w:r>
      <w:r w:rsidRPr="00DF70C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Implementing a Queue as a Linked Structure</w:t>
      </w:r>
    </w:p>
    <w:p w14:paraId="6E4C7E4C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DF70C0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Enqueue</w:t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796279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Function </w:t>
      </w:r>
      <w:r w:rsidRPr="00DF70C0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Dequeue</w:t>
      </w:r>
      <w:bookmarkStart w:id="0" w:name="_GoBack"/>
      <w:bookmarkEnd w:id="0"/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78A631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A Circular Linked Queue Design</w:t>
      </w:r>
    </w:p>
    <w:p w14:paraId="7D8C6855" w14:textId="77777777" w:rsidR="007D1A2B" w:rsidRDefault="007D1A2B" w:rsidP="007D1A2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DF70C0">
        <w:rPr>
          <w:rStyle w:val="Bold"/>
          <w:rFonts w:ascii="Times New Roman" w:hAnsi="Times New Roman" w:cs="Times New Roman"/>
          <w:color w:val="auto"/>
          <w:sz w:val="24"/>
          <w:szCs w:val="24"/>
        </w:rPr>
        <w:t>Comparing Queue Implementations</w:t>
      </w:r>
    </w:p>
    <w:p w14:paraId="4922DCCF" w14:textId="77777777" w:rsidR="00304273" w:rsidRDefault="00304273" w:rsidP="00304273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597DBADA" w14:textId="77777777" w:rsidR="00304273" w:rsidRPr="00E0510F" w:rsidRDefault="00304273" w:rsidP="00304273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304273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A0EA3" w14:textId="77777777" w:rsidR="00535E3F" w:rsidRDefault="00535E3F" w:rsidP="001F76A4">
      <w:pPr>
        <w:spacing w:after="0" w:line="240" w:lineRule="auto"/>
      </w:pPr>
      <w:r>
        <w:separator/>
      </w:r>
    </w:p>
  </w:endnote>
  <w:endnote w:type="continuationSeparator" w:id="0">
    <w:p w14:paraId="3A82059B" w14:textId="77777777" w:rsidR="00535E3F" w:rsidRDefault="00535E3F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0F2338EE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365D0C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C7AE3" w14:textId="77777777" w:rsidR="00535E3F" w:rsidRDefault="00535E3F" w:rsidP="001F76A4">
      <w:pPr>
        <w:spacing w:after="0" w:line="240" w:lineRule="auto"/>
      </w:pPr>
      <w:r>
        <w:separator/>
      </w:r>
    </w:p>
  </w:footnote>
  <w:footnote w:type="continuationSeparator" w:id="0">
    <w:p w14:paraId="3F047E05" w14:textId="77777777" w:rsidR="00535E3F" w:rsidRDefault="00535E3F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678FA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16C20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92AF0"/>
    <w:rsid w:val="002A562C"/>
    <w:rsid w:val="002B4856"/>
    <w:rsid w:val="002C5F10"/>
    <w:rsid w:val="002F11AF"/>
    <w:rsid w:val="00304273"/>
    <w:rsid w:val="00314544"/>
    <w:rsid w:val="00317166"/>
    <w:rsid w:val="0032241C"/>
    <w:rsid w:val="00340079"/>
    <w:rsid w:val="003412CF"/>
    <w:rsid w:val="003501A4"/>
    <w:rsid w:val="00355606"/>
    <w:rsid w:val="0036328B"/>
    <w:rsid w:val="00365D0C"/>
    <w:rsid w:val="00372B75"/>
    <w:rsid w:val="00373C58"/>
    <w:rsid w:val="00380A79"/>
    <w:rsid w:val="00386328"/>
    <w:rsid w:val="00390A72"/>
    <w:rsid w:val="003937D4"/>
    <w:rsid w:val="003A23F9"/>
    <w:rsid w:val="003A5A50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009CD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83F2A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25F0"/>
    <w:rsid w:val="00533D60"/>
    <w:rsid w:val="00535E3F"/>
    <w:rsid w:val="00553403"/>
    <w:rsid w:val="0055359D"/>
    <w:rsid w:val="005602AE"/>
    <w:rsid w:val="00561D3C"/>
    <w:rsid w:val="005805BC"/>
    <w:rsid w:val="00592F61"/>
    <w:rsid w:val="005A6AF6"/>
    <w:rsid w:val="005D0D75"/>
    <w:rsid w:val="005D418C"/>
    <w:rsid w:val="005E3914"/>
    <w:rsid w:val="005F0CC5"/>
    <w:rsid w:val="005F1678"/>
    <w:rsid w:val="006018FC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70E0A"/>
    <w:rsid w:val="00684607"/>
    <w:rsid w:val="0069122C"/>
    <w:rsid w:val="00695143"/>
    <w:rsid w:val="006A01C5"/>
    <w:rsid w:val="006A0E4E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6F3FA1"/>
    <w:rsid w:val="006F7D5F"/>
    <w:rsid w:val="00703098"/>
    <w:rsid w:val="00710873"/>
    <w:rsid w:val="00711BCE"/>
    <w:rsid w:val="00715E0D"/>
    <w:rsid w:val="00723C85"/>
    <w:rsid w:val="00750559"/>
    <w:rsid w:val="00767BF8"/>
    <w:rsid w:val="007854A2"/>
    <w:rsid w:val="007B43F1"/>
    <w:rsid w:val="007B4EDA"/>
    <w:rsid w:val="007B54DE"/>
    <w:rsid w:val="007B6DD1"/>
    <w:rsid w:val="007C35EF"/>
    <w:rsid w:val="007D04FC"/>
    <w:rsid w:val="007D1A2B"/>
    <w:rsid w:val="007E267D"/>
    <w:rsid w:val="007E2D22"/>
    <w:rsid w:val="007E48B7"/>
    <w:rsid w:val="007F137E"/>
    <w:rsid w:val="00801D63"/>
    <w:rsid w:val="00801E71"/>
    <w:rsid w:val="008054A7"/>
    <w:rsid w:val="00806E88"/>
    <w:rsid w:val="0083403A"/>
    <w:rsid w:val="008348DF"/>
    <w:rsid w:val="008442FC"/>
    <w:rsid w:val="00844BA8"/>
    <w:rsid w:val="00846B4F"/>
    <w:rsid w:val="00847488"/>
    <w:rsid w:val="00851DBC"/>
    <w:rsid w:val="0086185D"/>
    <w:rsid w:val="00861A9E"/>
    <w:rsid w:val="00876324"/>
    <w:rsid w:val="00877648"/>
    <w:rsid w:val="008A192F"/>
    <w:rsid w:val="008A61E9"/>
    <w:rsid w:val="008A6844"/>
    <w:rsid w:val="008B36DF"/>
    <w:rsid w:val="008B55E4"/>
    <w:rsid w:val="008C34B6"/>
    <w:rsid w:val="00907E57"/>
    <w:rsid w:val="00907EE6"/>
    <w:rsid w:val="00912F85"/>
    <w:rsid w:val="0093317C"/>
    <w:rsid w:val="009475D4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B055F"/>
    <w:rsid w:val="009B6067"/>
    <w:rsid w:val="009C1100"/>
    <w:rsid w:val="009D3DFB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81C08"/>
    <w:rsid w:val="00A85E88"/>
    <w:rsid w:val="00A940DE"/>
    <w:rsid w:val="00A95D74"/>
    <w:rsid w:val="00AA1517"/>
    <w:rsid w:val="00AA7421"/>
    <w:rsid w:val="00AC1A46"/>
    <w:rsid w:val="00AC5079"/>
    <w:rsid w:val="00AD57DD"/>
    <w:rsid w:val="00AD7E8F"/>
    <w:rsid w:val="00AE1104"/>
    <w:rsid w:val="00AE58E8"/>
    <w:rsid w:val="00AF27D6"/>
    <w:rsid w:val="00AF4C18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474CF"/>
    <w:rsid w:val="00B56362"/>
    <w:rsid w:val="00B61238"/>
    <w:rsid w:val="00B725BA"/>
    <w:rsid w:val="00B769E0"/>
    <w:rsid w:val="00B842E7"/>
    <w:rsid w:val="00B86A6A"/>
    <w:rsid w:val="00B90403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36E32"/>
    <w:rsid w:val="00C523D5"/>
    <w:rsid w:val="00C6474A"/>
    <w:rsid w:val="00C769AC"/>
    <w:rsid w:val="00C80415"/>
    <w:rsid w:val="00C850D5"/>
    <w:rsid w:val="00C862CD"/>
    <w:rsid w:val="00CA512C"/>
    <w:rsid w:val="00CA632B"/>
    <w:rsid w:val="00CA682C"/>
    <w:rsid w:val="00CA7BEF"/>
    <w:rsid w:val="00CB0107"/>
    <w:rsid w:val="00CB668A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E06D5F"/>
    <w:rsid w:val="00E145D2"/>
    <w:rsid w:val="00E14858"/>
    <w:rsid w:val="00E33EA2"/>
    <w:rsid w:val="00E44DED"/>
    <w:rsid w:val="00E46C96"/>
    <w:rsid w:val="00E83EDC"/>
    <w:rsid w:val="00E84DDF"/>
    <w:rsid w:val="00E93282"/>
    <w:rsid w:val="00E95A57"/>
    <w:rsid w:val="00EB2DBE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334A830D-FF72-4E40-AB35-FF05A00BCBD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7</TotalTime>
  <Pages>2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A Bisbee</dc:creator>
  <cp:lastModifiedBy>Julie Bolduc</cp:lastModifiedBy>
  <cp:revision>65</cp:revision>
  <dcterms:created xsi:type="dcterms:W3CDTF">2016-07-13T15:17:00Z</dcterms:created>
  <dcterms:modified xsi:type="dcterms:W3CDTF">2016-10-04T19:25:00Z</dcterms:modified>
</cp:coreProperties>
</file>