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29A0BE92" w:rsidR="007B6DD1" w:rsidRPr="00122687" w:rsidRDefault="007B6DD1" w:rsidP="007B6DD1">
      <w:pPr>
        <w:pStyle w:val="Heading1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22687">
        <w:rPr>
          <w:rFonts w:ascii="Times New Roman" w:hAnsi="Times New Roman"/>
          <w:sz w:val="24"/>
          <w:szCs w:val="24"/>
        </w:rPr>
        <w:t xml:space="preserve">Chapter </w:t>
      </w:r>
      <w:r w:rsidR="0062383A">
        <w:rPr>
          <w:rFonts w:ascii="Times New Roman" w:hAnsi="Times New Roman"/>
          <w:sz w:val="24"/>
          <w:szCs w:val="24"/>
        </w:rPr>
        <w:t>7</w:t>
      </w:r>
    </w:p>
    <w:p w14:paraId="396CE4D6" w14:textId="14F98C50" w:rsidR="00C523D5" w:rsidRPr="00ED30CB" w:rsidRDefault="0062383A" w:rsidP="00ED30CB">
      <w:pPr>
        <w:pStyle w:val="CT"/>
        <w:spacing w:before="0" w:after="0" w:line="480" w:lineRule="auto"/>
        <w:jc w:val="left"/>
        <w:rPr>
          <w:rFonts w:ascii="Times New Roman" w:hAnsi="Times New Roman"/>
          <w:b/>
          <w:color w:val="auto"/>
          <w:sz w:val="24"/>
          <w:szCs w:val="24"/>
        </w:rPr>
      </w:pPr>
      <w:r w:rsidRPr="0062383A">
        <w:rPr>
          <w:rFonts w:ascii="Times New Roman" w:hAnsi="Times New Roman"/>
          <w:b/>
          <w:color w:val="auto"/>
          <w:sz w:val="24"/>
          <w:szCs w:val="24"/>
        </w:rPr>
        <w:t>Programming with Recursion</w:t>
      </w:r>
    </w:p>
    <w:p w14:paraId="3C500D95" w14:textId="77777777" w:rsidR="00386854" w:rsidRDefault="00386854" w:rsidP="00386854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4B4A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7.1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What Is Recursion?</w:t>
      </w:r>
    </w:p>
    <w:p w14:paraId="6625D25C" w14:textId="77777777" w:rsidR="00386854" w:rsidRDefault="00386854" w:rsidP="00386854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4B4A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7.2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The Classic Example of Recursion</w:t>
      </w:r>
    </w:p>
    <w:p w14:paraId="54040D54" w14:textId="77777777" w:rsidR="00386854" w:rsidRDefault="00386854" w:rsidP="00386854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4B4A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7.3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Programming Recursively</w:t>
      </w:r>
    </w:p>
    <w:p w14:paraId="3A803DA9" w14:textId="77777777" w:rsidR="00386854" w:rsidRDefault="00386854" w:rsidP="00386854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Coding the Factorial Function</w:t>
      </w:r>
    </w:p>
    <w:p w14:paraId="64CA56AE" w14:textId="77777777" w:rsidR="00386854" w:rsidRDefault="00386854" w:rsidP="00386854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4B4A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7.4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Verifying Recursive Functions</w:t>
      </w:r>
    </w:p>
    <w:p w14:paraId="416C4CB1" w14:textId="77777777" w:rsidR="00386854" w:rsidRDefault="00386854" w:rsidP="00386854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Three-Question Method</w:t>
      </w:r>
    </w:p>
    <w:p w14:paraId="72C70953" w14:textId="77777777" w:rsidR="00386854" w:rsidRDefault="00386854" w:rsidP="00386854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4B4A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7.5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Writing Recursive Functions</w:t>
      </w:r>
    </w:p>
    <w:p w14:paraId="58BDABFD" w14:textId="77777777" w:rsidR="00386854" w:rsidRDefault="00386854" w:rsidP="00386854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Writing a Boolean Function</w:t>
      </w:r>
    </w:p>
    <w:p w14:paraId="7F7BE5E5" w14:textId="77777777" w:rsidR="00386854" w:rsidRDefault="00386854" w:rsidP="00386854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4B4A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7.6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Using Recursion to Simplify Solutions</w:t>
      </w:r>
    </w:p>
    <w:p w14:paraId="4F2F6BFD" w14:textId="77777777" w:rsidR="00386854" w:rsidRDefault="00386854" w:rsidP="00386854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4B4A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7.7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Recursive Linked List Processing</w:t>
      </w:r>
    </w:p>
    <w:p w14:paraId="694EB508" w14:textId="77777777" w:rsidR="00386854" w:rsidRDefault="00386854" w:rsidP="00386854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4B4A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7.8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A Recursive Version of Binary Search</w:t>
      </w:r>
    </w:p>
    <w:p w14:paraId="0B83D1DF" w14:textId="77777777" w:rsidR="00386854" w:rsidRDefault="00386854" w:rsidP="00386854">
      <w:pPr>
        <w:pStyle w:val="H1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color w:val="auto"/>
          <w:spacing w:val="-7"/>
          <w:sz w:val="24"/>
          <w:szCs w:val="24"/>
        </w:rPr>
      </w:pPr>
      <w:r w:rsidRPr="00774B4A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7.9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Recursive Versions of </w:t>
      </w:r>
      <w:r w:rsidRPr="00774B4A">
        <w:rPr>
          <w:rStyle w:val="code"/>
          <w:rFonts w:ascii="Times New Roman" w:hAnsi="Times New Roman" w:cs="Times New Roman"/>
          <w:color w:val="auto"/>
          <w:spacing w:val="-7"/>
          <w:sz w:val="24"/>
          <w:szCs w:val="24"/>
        </w:rPr>
        <w:t>PutItem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and </w:t>
      </w:r>
      <w:r w:rsidRPr="00774B4A">
        <w:rPr>
          <w:rStyle w:val="code"/>
          <w:rFonts w:ascii="Times New Roman" w:hAnsi="Times New Roman" w:cs="Times New Roman"/>
          <w:color w:val="auto"/>
          <w:spacing w:val="-7"/>
          <w:sz w:val="24"/>
          <w:szCs w:val="24"/>
        </w:rPr>
        <w:t>DeleteItem</w:t>
      </w:r>
    </w:p>
    <w:p w14:paraId="5B1702F2" w14:textId="77777777" w:rsidR="00386854" w:rsidRDefault="00386854" w:rsidP="00386854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Function </w:t>
      </w:r>
      <w:r w:rsidRPr="00774B4A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PutItem</w:t>
      </w:r>
    </w:p>
    <w:p w14:paraId="1CD8DAD4" w14:textId="77777777" w:rsidR="00386854" w:rsidRDefault="00386854" w:rsidP="00386854">
      <w:pPr>
        <w:pStyle w:val="H2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Function </w:t>
      </w:r>
      <w:r w:rsidRPr="00774B4A">
        <w:rPr>
          <w:rStyle w:val="code"/>
          <w:rFonts w:ascii="Times New Roman" w:hAnsi="Times New Roman" w:cs="Times New Roman"/>
          <w:color w:val="auto"/>
          <w:spacing w:val="-6"/>
          <w:sz w:val="24"/>
          <w:szCs w:val="24"/>
        </w:rPr>
        <w:t>DeleteItem</w:t>
      </w:r>
    </w:p>
    <w:p w14:paraId="464FB37C" w14:textId="77777777" w:rsidR="00386854" w:rsidRDefault="00386854" w:rsidP="00386854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4B4A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7.10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How Recursion Works</w:t>
      </w:r>
    </w:p>
    <w:p w14:paraId="7AA565EC" w14:textId="77777777" w:rsidR="00386854" w:rsidRDefault="00386854" w:rsidP="00386854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Static Storage Allocation</w:t>
      </w:r>
    </w:p>
    <w:p w14:paraId="364412AF" w14:textId="77777777" w:rsidR="00386854" w:rsidRDefault="00386854" w:rsidP="00386854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Dynamic Storage Allocation</w:t>
      </w:r>
    </w:p>
    <w:p w14:paraId="6C8D9877" w14:textId="77777777" w:rsidR="00386854" w:rsidRDefault="00386854" w:rsidP="00386854">
      <w:pPr>
        <w:pStyle w:val="H1"/>
        <w:keepNext w:val="0"/>
        <w:keepLines w:val="0"/>
        <w:spacing w:before="60" w:after="0" w:line="269" w:lineRule="auto"/>
        <w:ind w:left="0"/>
        <w:rPr>
          <w:rStyle w:val="code"/>
          <w:rFonts w:ascii="Times New Roman" w:hAnsi="Times New Roman" w:cs="Times New Roman"/>
          <w:color w:val="auto"/>
          <w:spacing w:val="-7"/>
          <w:sz w:val="24"/>
          <w:szCs w:val="24"/>
        </w:rPr>
      </w:pPr>
      <w:r w:rsidRPr="00774B4A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7.11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Tracing the Execution of Recursive Function </w:t>
      </w:r>
      <w:r w:rsidRPr="00774B4A">
        <w:rPr>
          <w:rStyle w:val="code"/>
          <w:rFonts w:ascii="Times New Roman" w:hAnsi="Times New Roman" w:cs="Times New Roman"/>
          <w:color w:val="auto"/>
          <w:spacing w:val="-7"/>
          <w:sz w:val="24"/>
          <w:szCs w:val="24"/>
        </w:rPr>
        <w:t>Insert</w:t>
      </w:r>
    </w:p>
    <w:p w14:paraId="0F1F05B8" w14:textId="77777777" w:rsidR="00386854" w:rsidRDefault="00386854" w:rsidP="00386854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4B4A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7.12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Recursive Quick Sort</w:t>
      </w:r>
    </w:p>
    <w:p w14:paraId="342B1A51" w14:textId="77777777" w:rsidR="00386854" w:rsidRDefault="00386854" w:rsidP="00386854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4B4A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7.13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Debugging Recursive Routines</w:t>
      </w:r>
    </w:p>
    <w:p w14:paraId="749D7149" w14:textId="77777777" w:rsidR="00386854" w:rsidRDefault="00386854" w:rsidP="00386854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4B4A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7.14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Removing Recursion</w:t>
      </w:r>
    </w:p>
    <w:p w14:paraId="570FF1E2" w14:textId="77777777" w:rsidR="00386854" w:rsidRDefault="00386854" w:rsidP="00386854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Iteration</w:t>
      </w:r>
    </w:p>
    <w:p w14:paraId="19BF4864" w14:textId="77777777" w:rsidR="00386854" w:rsidRDefault="00386854" w:rsidP="00386854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Stacking</w:t>
      </w:r>
    </w:p>
    <w:p w14:paraId="5A48DD46" w14:textId="77777777" w:rsidR="00386854" w:rsidRDefault="00386854" w:rsidP="00386854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4B4A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7.15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774B4A">
        <w:rPr>
          <w:rFonts w:ascii="Times New Roman" w:hAnsi="Times New Roman" w:cs="Times New Roman"/>
          <w:b w:val="0"/>
          <w:color w:val="auto"/>
          <w:sz w:val="24"/>
          <w:szCs w:val="24"/>
        </w:rPr>
        <w:t>Deciding Whether to Use a Recursive Solution</w:t>
      </w:r>
    </w:p>
    <w:p w14:paraId="31468158" w14:textId="77777777" w:rsidR="003B71FC" w:rsidRDefault="003B71FC" w:rsidP="003B71FC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>
        <w:rPr>
          <w:rStyle w:val="bold0"/>
          <w:rFonts w:ascii="Times New Roman" w:hAnsi="Times New Roman"/>
          <w:color w:val="auto"/>
          <w:sz w:val="24"/>
        </w:rPr>
        <w:t>Summary</w:t>
      </w:r>
    </w:p>
    <w:p w14:paraId="78DCCD2E" w14:textId="77777777" w:rsidR="003B71FC" w:rsidRPr="00E0510F" w:rsidRDefault="003B71FC" w:rsidP="003B71FC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 w:rsidRPr="00841284">
        <w:rPr>
          <w:rStyle w:val="bold0"/>
          <w:rFonts w:ascii="Times New Roman" w:hAnsi="Times New Roman"/>
          <w:color w:val="auto"/>
          <w:sz w:val="24"/>
        </w:rPr>
        <w:t>Exercises</w:t>
      </w:r>
    </w:p>
    <w:sectPr w:rsidR="003B71FC" w:rsidRPr="00E051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8AE5A1" w14:textId="77777777" w:rsidR="00E62E25" w:rsidRDefault="00E62E25" w:rsidP="001F76A4">
      <w:pPr>
        <w:spacing w:after="0" w:line="240" w:lineRule="auto"/>
      </w:pPr>
      <w:r>
        <w:separator/>
      </w:r>
    </w:p>
  </w:endnote>
  <w:endnote w:type="continuationSeparator" w:id="0">
    <w:p w14:paraId="6298972A" w14:textId="77777777" w:rsidR="00E62E25" w:rsidRDefault="00E62E25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calaSan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50FB6160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D159A9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FFD10" w14:textId="77777777" w:rsidR="00E62E25" w:rsidRDefault="00E62E25" w:rsidP="001F76A4">
      <w:pPr>
        <w:spacing w:after="0" w:line="240" w:lineRule="auto"/>
      </w:pPr>
      <w:r>
        <w:separator/>
      </w:r>
    </w:p>
  </w:footnote>
  <w:footnote w:type="continuationSeparator" w:id="0">
    <w:p w14:paraId="2F9C8376" w14:textId="77777777" w:rsidR="00E62E25" w:rsidRDefault="00E62E25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FCDD5" w14:textId="77777777" w:rsidR="00255631" w:rsidRPr="00A30B1C" w:rsidRDefault="00255631" w:rsidP="00255631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08C867F5" w14:textId="77777777" w:rsidR="00255631" w:rsidRPr="00A30B1C" w:rsidRDefault="00255631" w:rsidP="00255631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78E98CF6" w14:textId="4B115769" w:rsidR="001F2D39" w:rsidRPr="007B6DD1" w:rsidRDefault="00FE225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Lecture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33717"/>
    <w:rsid w:val="000343B7"/>
    <w:rsid w:val="00036BB6"/>
    <w:rsid w:val="00037954"/>
    <w:rsid w:val="00044B0F"/>
    <w:rsid w:val="000474B5"/>
    <w:rsid w:val="0005024F"/>
    <w:rsid w:val="000520A2"/>
    <w:rsid w:val="000567BC"/>
    <w:rsid w:val="0006261B"/>
    <w:rsid w:val="00065646"/>
    <w:rsid w:val="00067140"/>
    <w:rsid w:val="000806DB"/>
    <w:rsid w:val="0008565C"/>
    <w:rsid w:val="00086009"/>
    <w:rsid w:val="0009702C"/>
    <w:rsid w:val="000A1640"/>
    <w:rsid w:val="000B39DE"/>
    <w:rsid w:val="000D2428"/>
    <w:rsid w:val="000D30EC"/>
    <w:rsid w:val="000D34D2"/>
    <w:rsid w:val="000D4898"/>
    <w:rsid w:val="000D498A"/>
    <w:rsid w:val="000E51F1"/>
    <w:rsid w:val="000F04D2"/>
    <w:rsid w:val="000F6436"/>
    <w:rsid w:val="00100371"/>
    <w:rsid w:val="0010530D"/>
    <w:rsid w:val="00107EB4"/>
    <w:rsid w:val="00122687"/>
    <w:rsid w:val="00132C00"/>
    <w:rsid w:val="00134193"/>
    <w:rsid w:val="00143ADE"/>
    <w:rsid w:val="00150A3F"/>
    <w:rsid w:val="00176D3B"/>
    <w:rsid w:val="00180E34"/>
    <w:rsid w:val="00181F69"/>
    <w:rsid w:val="001878C6"/>
    <w:rsid w:val="001908F7"/>
    <w:rsid w:val="0019367A"/>
    <w:rsid w:val="001947A3"/>
    <w:rsid w:val="001954EB"/>
    <w:rsid w:val="001A7840"/>
    <w:rsid w:val="001A7A3C"/>
    <w:rsid w:val="001B3E5D"/>
    <w:rsid w:val="001C29D4"/>
    <w:rsid w:val="001C78A9"/>
    <w:rsid w:val="001D078E"/>
    <w:rsid w:val="001D349A"/>
    <w:rsid w:val="001D6366"/>
    <w:rsid w:val="001D63E3"/>
    <w:rsid w:val="001F2D39"/>
    <w:rsid w:val="001F3DAB"/>
    <w:rsid w:val="001F6C37"/>
    <w:rsid w:val="001F6C7C"/>
    <w:rsid w:val="001F76A4"/>
    <w:rsid w:val="00210334"/>
    <w:rsid w:val="00210AC9"/>
    <w:rsid w:val="0021262D"/>
    <w:rsid w:val="00213E47"/>
    <w:rsid w:val="002218D0"/>
    <w:rsid w:val="00233E76"/>
    <w:rsid w:val="0023653A"/>
    <w:rsid w:val="002375D6"/>
    <w:rsid w:val="002469E1"/>
    <w:rsid w:val="00247D69"/>
    <w:rsid w:val="00255631"/>
    <w:rsid w:val="0026080E"/>
    <w:rsid w:val="00261BDD"/>
    <w:rsid w:val="00263FCA"/>
    <w:rsid w:val="002808B2"/>
    <w:rsid w:val="002817F5"/>
    <w:rsid w:val="00283463"/>
    <w:rsid w:val="00292AF0"/>
    <w:rsid w:val="002A562C"/>
    <w:rsid w:val="002B1A18"/>
    <w:rsid w:val="002B4856"/>
    <w:rsid w:val="002C5F10"/>
    <w:rsid w:val="002D191D"/>
    <w:rsid w:val="002F11AF"/>
    <w:rsid w:val="00314544"/>
    <w:rsid w:val="00317166"/>
    <w:rsid w:val="0032241C"/>
    <w:rsid w:val="00340079"/>
    <w:rsid w:val="003412CF"/>
    <w:rsid w:val="003501A4"/>
    <w:rsid w:val="00355606"/>
    <w:rsid w:val="0036328B"/>
    <w:rsid w:val="00372B75"/>
    <w:rsid w:val="00373C58"/>
    <w:rsid w:val="00380A79"/>
    <w:rsid w:val="00380C96"/>
    <w:rsid w:val="00385EE5"/>
    <w:rsid w:val="00386328"/>
    <w:rsid w:val="00386854"/>
    <w:rsid w:val="00387C36"/>
    <w:rsid w:val="00390A72"/>
    <w:rsid w:val="003937D4"/>
    <w:rsid w:val="003A23F9"/>
    <w:rsid w:val="003A762B"/>
    <w:rsid w:val="003B3431"/>
    <w:rsid w:val="003B54B1"/>
    <w:rsid w:val="003B6DD6"/>
    <w:rsid w:val="003B71FC"/>
    <w:rsid w:val="003C3854"/>
    <w:rsid w:val="003D519E"/>
    <w:rsid w:val="003E4FF5"/>
    <w:rsid w:val="003F3AE8"/>
    <w:rsid w:val="003F7C82"/>
    <w:rsid w:val="0041055C"/>
    <w:rsid w:val="00414E8D"/>
    <w:rsid w:val="00431E41"/>
    <w:rsid w:val="004320F0"/>
    <w:rsid w:val="004420C9"/>
    <w:rsid w:val="0045638A"/>
    <w:rsid w:val="00463967"/>
    <w:rsid w:val="004660BB"/>
    <w:rsid w:val="00471901"/>
    <w:rsid w:val="0047239C"/>
    <w:rsid w:val="004745D3"/>
    <w:rsid w:val="0047541C"/>
    <w:rsid w:val="004A291D"/>
    <w:rsid w:val="004A3A4D"/>
    <w:rsid w:val="004A4700"/>
    <w:rsid w:val="004A68D4"/>
    <w:rsid w:val="004E4081"/>
    <w:rsid w:val="004F2440"/>
    <w:rsid w:val="005036A9"/>
    <w:rsid w:val="00505A2B"/>
    <w:rsid w:val="005236A6"/>
    <w:rsid w:val="00526F12"/>
    <w:rsid w:val="00533D60"/>
    <w:rsid w:val="00553403"/>
    <w:rsid w:val="0055359D"/>
    <w:rsid w:val="00561D3C"/>
    <w:rsid w:val="005805BC"/>
    <w:rsid w:val="00592F61"/>
    <w:rsid w:val="005A6AF6"/>
    <w:rsid w:val="005D0D75"/>
    <w:rsid w:val="005D418C"/>
    <w:rsid w:val="005E3914"/>
    <w:rsid w:val="005F0CC5"/>
    <w:rsid w:val="006018FC"/>
    <w:rsid w:val="0062180C"/>
    <w:rsid w:val="0062383A"/>
    <w:rsid w:val="00632D8D"/>
    <w:rsid w:val="00644352"/>
    <w:rsid w:val="0064723C"/>
    <w:rsid w:val="00650C79"/>
    <w:rsid w:val="0065407C"/>
    <w:rsid w:val="0066325C"/>
    <w:rsid w:val="00664725"/>
    <w:rsid w:val="00667FC1"/>
    <w:rsid w:val="00670A25"/>
    <w:rsid w:val="00684607"/>
    <w:rsid w:val="0069122C"/>
    <w:rsid w:val="00695143"/>
    <w:rsid w:val="006A01C5"/>
    <w:rsid w:val="006A6F9F"/>
    <w:rsid w:val="006B0596"/>
    <w:rsid w:val="006C1276"/>
    <w:rsid w:val="006C2838"/>
    <w:rsid w:val="006C42E1"/>
    <w:rsid w:val="006C7358"/>
    <w:rsid w:val="006D08DC"/>
    <w:rsid w:val="006D4376"/>
    <w:rsid w:val="006E074B"/>
    <w:rsid w:val="006E100A"/>
    <w:rsid w:val="006E69B8"/>
    <w:rsid w:val="006E737D"/>
    <w:rsid w:val="006F1634"/>
    <w:rsid w:val="00703098"/>
    <w:rsid w:val="00710873"/>
    <w:rsid w:val="00711BCE"/>
    <w:rsid w:val="00715E0D"/>
    <w:rsid w:val="00723C85"/>
    <w:rsid w:val="00750559"/>
    <w:rsid w:val="00754DCD"/>
    <w:rsid w:val="00767BF8"/>
    <w:rsid w:val="0078197A"/>
    <w:rsid w:val="007B4EDA"/>
    <w:rsid w:val="007B54DE"/>
    <w:rsid w:val="007B6DD1"/>
    <w:rsid w:val="007C35EF"/>
    <w:rsid w:val="007D04FC"/>
    <w:rsid w:val="007E267D"/>
    <w:rsid w:val="007E2D22"/>
    <w:rsid w:val="007E48B7"/>
    <w:rsid w:val="007F137E"/>
    <w:rsid w:val="007F1861"/>
    <w:rsid w:val="00801D63"/>
    <w:rsid w:val="00801E71"/>
    <w:rsid w:val="008054A7"/>
    <w:rsid w:val="00806E88"/>
    <w:rsid w:val="008348DF"/>
    <w:rsid w:val="008442FC"/>
    <w:rsid w:val="00844BA8"/>
    <w:rsid w:val="00846B4F"/>
    <w:rsid w:val="00847488"/>
    <w:rsid w:val="00851DBC"/>
    <w:rsid w:val="0086185D"/>
    <w:rsid w:val="00861A9E"/>
    <w:rsid w:val="00877648"/>
    <w:rsid w:val="00894A14"/>
    <w:rsid w:val="008A11D6"/>
    <w:rsid w:val="008A192F"/>
    <w:rsid w:val="008A61E9"/>
    <w:rsid w:val="008B55E4"/>
    <w:rsid w:val="008B771B"/>
    <w:rsid w:val="008C34B6"/>
    <w:rsid w:val="008E5C9C"/>
    <w:rsid w:val="00907E57"/>
    <w:rsid w:val="00907EE6"/>
    <w:rsid w:val="00912F85"/>
    <w:rsid w:val="0093317C"/>
    <w:rsid w:val="009370CE"/>
    <w:rsid w:val="0095122E"/>
    <w:rsid w:val="00951BA5"/>
    <w:rsid w:val="00952990"/>
    <w:rsid w:val="00952EF1"/>
    <w:rsid w:val="00956ABE"/>
    <w:rsid w:val="0096521A"/>
    <w:rsid w:val="00973BD8"/>
    <w:rsid w:val="0098365D"/>
    <w:rsid w:val="0099650D"/>
    <w:rsid w:val="009B055F"/>
    <w:rsid w:val="009B6067"/>
    <w:rsid w:val="009E3D59"/>
    <w:rsid w:val="009E4AC5"/>
    <w:rsid w:val="009E522F"/>
    <w:rsid w:val="009F65CB"/>
    <w:rsid w:val="00A00F8C"/>
    <w:rsid w:val="00A02E75"/>
    <w:rsid w:val="00A17D17"/>
    <w:rsid w:val="00A21779"/>
    <w:rsid w:val="00A24074"/>
    <w:rsid w:val="00A25C17"/>
    <w:rsid w:val="00A26A98"/>
    <w:rsid w:val="00A36F38"/>
    <w:rsid w:val="00A40808"/>
    <w:rsid w:val="00A50D9C"/>
    <w:rsid w:val="00A5303F"/>
    <w:rsid w:val="00A64AEC"/>
    <w:rsid w:val="00A664A7"/>
    <w:rsid w:val="00A757C7"/>
    <w:rsid w:val="00A81C08"/>
    <w:rsid w:val="00A85E88"/>
    <w:rsid w:val="00A940DE"/>
    <w:rsid w:val="00A95D74"/>
    <w:rsid w:val="00AA1517"/>
    <w:rsid w:val="00AA7421"/>
    <w:rsid w:val="00AC1A46"/>
    <w:rsid w:val="00AD57DD"/>
    <w:rsid w:val="00AD7E8F"/>
    <w:rsid w:val="00AE1104"/>
    <w:rsid w:val="00AE58E8"/>
    <w:rsid w:val="00AF27D6"/>
    <w:rsid w:val="00B045B0"/>
    <w:rsid w:val="00B1221F"/>
    <w:rsid w:val="00B17026"/>
    <w:rsid w:val="00B25CC5"/>
    <w:rsid w:val="00B26A8F"/>
    <w:rsid w:val="00B37405"/>
    <w:rsid w:val="00B40378"/>
    <w:rsid w:val="00B41CC3"/>
    <w:rsid w:val="00B42B56"/>
    <w:rsid w:val="00B43D39"/>
    <w:rsid w:val="00B44663"/>
    <w:rsid w:val="00B472C8"/>
    <w:rsid w:val="00B56362"/>
    <w:rsid w:val="00B61238"/>
    <w:rsid w:val="00B70334"/>
    <w:rsid w:val="00B725BA"/>
    <w:rsid w:val="00B769E0"/>
    <w:rsid w:val="00B842E7"/>
    <w:rsid w:val="00B86A6A"/>
    <w:rsid w:val="00B974C1"/>
    <w:rsid w:val="00B97976"/>
    <w:rsid w:val="00BB4613"/>
    <w:rsid w:val="00BB5D9B"/>
    <w:rsid w:val="00BB6E96"/>
    <w:rsid w:val="00BD3E9B"/>
    <w:rsid w:val="00BD408A"/>
    <w:rsid w:val="00BE2B56"/>
    <w:rsid w:val="00BE3C01"/>
    <w:rsid w:val="00BE4157"/>
    <w:rsid w:val="00BE776B"/>
    <w:rsid w:val="00BF6124"/>
    <w:rsid w:val="00BF6373"/>
    <w:rsid w:val="00BF7256"/>
    <w:rsid w:val="00C2345B"/>
    <w:rsid w:val="00C35B22"/>
    <w:rsid w:val="00C523D5"/>
    <w:rsid w:val="00C6474A"/>
    <w:rsid w:val="00C769AC"/>
    <w:rsid w:val="00C80415"/>
    <w:rsid w:val="00C850D5"/>
    <w:rsid w:val="00C862CD"/>
    <w:rsid w:val="00CA1527"/>
    <w:rsid w:val="00CA512C"/>
    <w:rsid w:val="00CA632B"/>
    <w:rsid w:val="00CA682C"/>
    <w:rsid w:val="00CA7BEF"/>
    <w:rsid w:val="00CB0107"/>
    <w:rsid w:val="00CC4ECD"/>
    <w:rsid w:val="00CC51C2"/>
    <w:rsid w:val="00CC622C"/>
    <w:rsid w:val="00CE6F6B"/>
    <w:rsid w:val="00CF5538"/>
    <w:rsid w:val="00CF7226"/>
    <w:rsid w:val="00D00014"/>
    <w:rsid w:val="00D11C37"/>
    <w:rsid w:val="00D159A9"/>
    <w:rsid w:val="00D15DD1"/>
    <w:rsid w:val="00D259AC"/>
    <w:rsid w:val="00D45875"/>
    <w:rsid w:val="00D479A5"/>
    <w:rsid w:val="00D47B75"/>
    <w:rsid w:val="00D516D5"/>
    <w:rsid w:val="00D64729"/>
    <w:rsid w:val="00D66A1E"/>
    <w:rsid w:val="00D70F01"/>
    <w:rsid w:val="00D74AFB"/>
    <w:rsid w:val="00D870A9"/>
    <w:rsid w:val="00D93475"/>
    <w:rsid w:val="00D94F20"/>
    <w:rsid w:val="00D96E00"/>
    <w:rsid w:val="00D97385"/>
    <w:rsid w:val="00DA0F3F"/>
    <w:rsid w:val="00DA6F77"/>
    <w:rsid w:val="00DB07EA"/>
    <w:rsid w:val="00DB293E"/>
    <w:rsid w:val="00DC42D0"/>
    <w:rsid w:val="00DD4620"/>
    <w:rsid w:val="00DE3FCE"/>
    <w:rsid w:val="00DE510F"/>
    <w:rsid w:val="00E06D5F"/>
    <w:rsid w:val="00E145D2"/>
    <w:rsid w:val="00E14858"/>
    <w:rsid w:val="00E33EA2"/>
    <w:rsid w:val="00E44DED"/>
    <w:rsid w:val="00E46C96"/>
    <w:rsid w:val="00E62E25"/>
    <w:rsid w:val="00E83EDC"/>
    <w:rsid w:val="00E84DDF"/>
    <w:rsid w:val="00E93282"/>
    <w:rsid w:val="00E95A57"/>
    <w:rsid w:val="00EB3525"/>
    <w:rsid w:val="00EB45F5"/>
    <w:rsid w:val="00EC2C70"/>
    <w:rsid w:val="00EC6ED7"/>
    <w:rsid w:val="00ED30CB"/>
    <w:rsid w:val="00EE4DFB"/>
    <w:rsid w:val="00EE514C"/>
    <w:rsid w:val="00EE5263"/>
    <w:rsid w:val="00EE606D"/>
    <w:rsid w:val="00EE7ADA"/>
    <w:rsid w:val="00EF046B"/>
    <w:rsid w:val="00EF190C"/>
    <w:rsid w:val="00EF300C"/>
    <w:rsid w:val="00EF4FC3"/>
    <w:rsid w:val="00F01857"/>
    <w:rsid w:val="00F03D33"/>
    <w:rsid w:val="00F054D0"/>
    <w:rsid w:val="00F06D57"/>
    <w:rsid w:val="00F15DFE"/>
    <w:rsid w:val="00F1680D"/>
    <w:rsid w:val="00F1790B"/>
    <w:rsid w:val="00F20772"/>
    <w:rsid w:val="00F659A1"/>
    <w:rsid w:val="00F73C24"/>
    <w:rsid w:val="00F94E77"/>
    <w:rsid w:val="00F9514F"/>
    <w:rsid w:val="00FA189A"/>
    <w:rsid w:val="00FA6B9A"/>
    <w:rsid w:val="00FC33B9"/>
    <w:rsid w:val="00FC378E"/>
    <w:rsid w:val="00FC6B0A"/>
    <w:rsid w:val="00FD26F6"/>
    <w:rsid w:val="00F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  <w:style w:type="character" w:customStyle="1" w:styleId="H1N">
    <w:name w:val="H1N"/>
    <w:uiPriority w:val="99"/>
    <w:rsid w:val="00386854"/>
    <w:rPr>
      <w:color w:val="000000"/>
      <w:sz w:val="48"/>
      <w:lang w:val="en-US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  <w:style w:type="character" w:customStyle="1" w:styleId="H1N">
    <w:name w:val="H1N"/>
    <w:uiPriority w:val="99"/>
    <w:rsid w:val="00386854"/>
    <w:rPr>
      <w:color w:val="000000"/>
      <w:sz w:val="48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2BB7408C-85AA-49EE-A407-CD66BBFCBC7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7</TotalTime>
  <Pages>1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70</cp:revision>
  <dcterms:created xsi:type="dcterms:W3CDTF">2016-07-13T15:17:00Z</dcterms:created>
  <dcterms:modified xsi:type="dcterms:W3CDTF">2016-10-04T19:25:00Z</dcterms:modified>
</cp:coreProperties>
</file>