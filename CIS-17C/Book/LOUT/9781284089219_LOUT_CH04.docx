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1F362D53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F03D33">
        <w:rPr>
          <w:rFonts w:ascii="Times New Roman" w:hAnsi="Times New Roman"/>
          <w:sz w:val="24"/>
          <w:szCs w:val="24"/>
        </w:rPr>
        <w:t>4</w:t>
      </w:r>
    </w:p>
    <w:p w14:paraId="396CE4D6" w14:textId="2EC0B062" w:rsidR="00C523D5" w:rsidRPr="00ED30CB" w:rsidRDefault="00F03D33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F03D33">
        <w:rPr>
          <w:rFonts w:ascii="Times New Roman" w:hAnsi="Times New Roman"/>
          <w:b/>
          <w:color w:val="auto"/>
          <w:sz w:val="24"/>
          <w:szCs w:val="24"/>
        </w:rPr>
        <w:t>ADT Sorted List</w:t>
      </w:r>
    </w:p>
    <w:p w14:paraId="026F0D23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4.1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Abstract Data Type Sorted List</w:t>
      </w:r>
    </w:p>
    <w:p w14:paraId="7957B2D5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Logical Level</w:t>
      </w:r>
    </w:p>
    <w:p w14:paraId="34747B49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Application Level</w:t>
      </w:r>
    </w:p>
    <w:p w14:paraId="73AA6B1F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Implementation Level</w:t>
      </w:r>
    </w:p>
    <w:p w14:paraId="6BDC68AA" w14:textId="5D992C7D" w:rsidR="00A41A18" w:rsidRDefault="00A41A18" w:rsidP="009C57DE">
      <w:pPr>
        <w:pStyle w:val="H3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code"/>
          <w:rFonts w:ascii="Times New Roman" w:hAnsi="Times New Roman" w:cs="Times New Roman"/>
          <w:color w:val="auto"/>
          <w:spacing w:val="-5"/>
        </w:rPr>
        <w:tab/>
      </w:r>
      <w:r>
        <w:rPr>
          <w:rStyle w:val="code"/>
          <w:rFonts w:ascii="Times New Roman" w:hAnsi="Times New Roman" w:cs="Times New Roman"/>
          <w:color w:val="auto"/>
          <w:spacing w:val="-5"/>
        </w:rPr>
        <w:tab/>
      </w:r>
      <w:r w:rsidRPr="008A408A">
        <w:rPr>
          <w:rStyle w:val="code"/>
          <w:rFonts w:ascii="Times New Roman" w:hAnsi="Times New Roman" w:cs="Times New Roman"/>
          <w:color w:val="auto"/>
          <w:spacing w:val="-5"/>
        </w:rPr>
        <w:t>PutItem</w:t>
      </w:r>
      <w:r w:rsidR="00284B22">
        <w:rPr>
          <w:rStyle w:val="Bold"/>
          <w:rFonts w:ascii="Times New Roman" w:hAnsi="Times New Roman" w:cs="Times New Roman"/>
          <w:color w:val="auto"/>
        </w:rPr>
        <w:t xml:space="preserve"> Function</w:t>
      </w:r>
    </w:p>
    <w:p w14:paraId="01A82AE3" w14:textId="272C89D1" w:rsidR="00A41A18" w:rsidRDefault="00A41A18" w:rsidP="009C57DE">
      <w:pPr>
        <w:pStyle w:val="H3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code"/>
          <w:rFonts w:ascii="Times New Roman" w:hAnsi="Times New Roman" w:cs="Times New Roman"/>
          <w:color w:val="auto"/>
          <w:spacing w:val="-5"/>
        </w:rPr>
        <w:tab/>
      </w:r>
      <w:r>
        <w:rPr>
          <w:rStyle w:val="code"/>
          <w:rFonts w:ascii="Times New Roman" w:hAnsi="Times New Roman" w:cs="Times New Roman"/>
          <w:color w:val="auto"/>
          <w:spacing w:val="-5"/>
        </w:rPr>
        <w:tab/>
      </w:r>
      <w:r w:rsidRPr="008A408A">
        <w:rPr>
          <w:rStyle w:val="code"/>
          <w:rFonts w:ascii="Times New Roman" w:hAnsi="Times New Roman" w:cs="Times New Roman"/>
          <w:color w:val="auto"/>
          <w:spacing w:val="-5"/>
        </w:rPr>
        <w:t>DeleteItem</w:t>
      </w:r>
      <w:r w:rsidR="00284B22">
        <w:rPr>
          <w:rStyle w:val="Bold"/>
          <w:rFonts w:ascii="Times New Roman" w:hAnsi="Times New Roman" w:cs="Times New Roman"/>
          <w:color w:val="auto"/>
        </w:rPr>
        <w:t xml:space="preserve"> Function</w:t>
      </w:r>
    </w:p>
    <w:p w14:paraId="2B81F3F3" w14:textId="48F56B55" w:rsidR="00A41A18" w:rsidRDefault="00A41A18" w:rsidP="009C57DE">
      <w:pPr>
        <w:pStyle w:val="H3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8A408A">
        <w:rPr>
          <w:rStyle w:val="Bold"/>
          <w:rFonts w:ascii="Times New Roman" w:hAnsi="Times New Roman" w:cs="Times New Roman"/>
          <w:color w:val="auto"/>
        </w:rPr>
        <w:t xml:space="preserve">Improving the </w:t>
      </w:r>
      <w:r w:rsidRPr="008A408A">
        <w:rPr>
          <w:rStyle w:val="code"/>
          <w:rFonts w:ascii="Times New Roman" w:hAnsi="Times New Roman" w:cs="Times New Roman"/>
          <w:color w:val="auto"/>
          <w:spacing w:val="-5"/>
        </w:rPr>
        <w:t>GetItem</w:t>
      </w:r>
      <w:r w:rsidR="00284B22">
        <w:rPr>
          <w:rStyle w:val="Bold"/>
          <w:rFonts w:ascii="Times New Roman" w:hAnsi="Times New Roman" w:cs="Times New Roman"/>
          <w:color w:val="auto"/>
        </w:rPr>
        <w:t xml:space="preserve"> Function</w:t>
      </w:r>
    </w:p>
    <w:p w14:paraId="33786E92" w14:textId="4B9CA634" w:rsidR="00A41A18" w:rsidRDefault="00A41A18" w:rsidP="009C57DE">
      <w:pPr>
        <w:pStyle w:val="H3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="00284B22">
        <w:rPr>
          <w:rStyle w:val="Bold"/>
          <w:rFonts w:ascii="Times New Roman" w:hAnsi="Times New Roman" w:cs="Times New Roman"/>
          <w:color w:val="auto"/>
        </w:rPr>
        <w:t>Binary Search Algorithm</w:t>
      </w:r>
    </w:p>
    <w:p w14:paraId="2E36AC59" w14:textId="77777777" w:rsidR="00A41A18" w:rsidRDefault="00A41A18" w:rsidP="009C57DE">
      <w:pPr>
        <w:pStyle w:val="H3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8A408A">
        <w:rPr>
          <w:rStyle w:val="Bold"/>
          <w:rFonts w:ascii="Times New Roman" w:hAnsi="Times New Roman" w:cs="Times New Roman"/>
          <w:color w:val="auto"/>
        </w:rPr>
        <w:t>Test Plan</w:t>
      </w:r>
    </w:p>
    <w:p w14:paraId="027E913D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4.2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Dynamically Allocated Arrays</w:t>
      </w:r>
    </w:p>
    <w:p w14:paraId="4C968426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4.3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Implementing the Sorted List as a Linked Structure</w:t>
      </w:r>
    </w:p>
    <w:p w14:paraId="455883BB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8A408A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GetItem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FC26E87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8A408A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PutItem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1729D5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8A408A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DeleteItem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0AC7C5D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Code</w:t>
      </w:r>
    </w:p>
    <w:p w14:paraId="342BC72A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Comparing Sorted List Implementations</w:t>
      </w:r>
    </w:p>
    <w:p w14:paraId="0E8465C3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4.4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Comparison of Unsorted and Sorted List ADT Algorithms</w:t>
      </w:r>
    </w:p>
    <w:p w14:paraId="0840929B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4.5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Bounded and Unbounded ADTs</w:t>
      </w:r>
    </w:p>
    <w:p w14:paraId="3044F098" w14:textId="77777777" w:rsidR="00A41A18" w:rsidRDefault="00A41A18" w:rsidP="009C57DE">
      <w:pPr>
        <w:pStyle w:val="H1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4.6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Object-Oriented Design Methodology</w:t>
      </w:r>
    </w:p>
    <w:p w14:paraId="5FCEB81B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Brainstorming</w:t>
      </w:r>
    </w:p>
    <w:p w14:paraId="1879C930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Filtering</w:t>
      </w:r>
    </w:p>
    <w:p w14:paraId="13280710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Scenarios</w:t>
      </w:r>
    </w:p>
    <w:p w14:paraId="01A3B560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Responsibility Algorithms</w:t>
      </w:r>
    </w:p>
    <w:p w14:paraId="0071DF13" w14:textId="77777777" w:rsidR="00A41A18" w:rsidRDefault="00A41A18" w:rsidP="009C57DE">
      <w:pPr>
        <w:pStyle w:val="H2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8A408A">
        <w:rPr>
          <w:rStyle w:val="Bold"/>
          <w:rFonts w:ascii="Times New Roman" w:hAnsi="Times New Roman" w:cs="Times New Roman"/>
          <w:color w:val="auto"/>
          <w:sz w:val="24"/>
          <w:szCs w:val="24"/>
        </w:rPr>
        <w:t>Final Word</w:t>
      </w:r>
    </w:p>
    <w:p w14:paraId="6EA9B14D" w14:textId="77777777" w:rsidR="006E100A" w:rsidRDefault="006E100A" w:rsidP="009C57DE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9C57DE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  <w:bookmarkStart w:id="0" w:name="_GoBack"/>
      <w:bookmarkEnd w:id="0"/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5E061" w14:textId="77777777" w:rsidR="00A820FE" w:rsidRDefault="00A820FE" w:rsidP="001F76A4">
      <w:pPr>
        <w:spacing w:after="0" w:line="240" w:lineRule="auto"/>
      </w:pPr>
      <w:r>
        <w:separator/>
      </w:r>
    </w:p>
  </w:endnote>
  <w:endnote w:type="continuationSeparator" w:id="0">
    <w:p w14:paraId="5A2FB22B" w14:textId="77777777" w:rsidR="00A820FE" w:rsidRDefault="00A820FE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15D689C2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ED4EB8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96975" w14:textId="77777777" w:rsidR="00A820FE" w:rsidRDefault="00A820FE" w:rsidP="001F76A4">
      <w:pPr>
        <w:spacing w:after="0" w:line="240" w:lineRule="auto"/>
      </w:pPr>
      <w:r>
        <w:separator/>
      </w:r>
    </w:p>
  </w:footnote>
  <w:footnote w:type="continuationSeparator" w:id="0">
    <w:p w14:paraId="27014DFE" w14:textId="77777777" w:rsidR="00A820FE" w:rsidRDefault="00A820FE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59BE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67D4E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0886"/>
    <w:rsid w:val="00122687"/>
    <w:rsid w:val="00132C00"/>
    <w:rsid w:val="00134193"/>
    <w:rsid w:val="00143ADE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687B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84B22"/>
    <w:rsid w:val="00292AF0"/>
    <w:rsid w:val="002A413D"/>
    <w:rsid w:val="002A562C"/>
    <w:rsid w:val="002B4856"/>
    <w:rsid w:val="002C5F10"/>
    <w:rsid w:val="002F11AF"/>
    <w:rsid w:val="002F324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24253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3D60"/>
    <w:rsid w:val="0054041F"/>
    <w:rsid w:val="00553403"/>
    <w:rsid w:val="0055359D"/>
    <w:rsid w:val="00556390"/>
    <w:rsid w:val="00561D3C"/>
    <w:rsid w:val="005805BC"/>
    <w:rsid w:val="00592F61"/>
    <w:rsid w:val="005A6AF6"/>
    <w:rsid w:val="005D0D75"/>
    <w:rsid w:val="005D418C"/>
    <w:rsid w:val="005E3914"/>
    <w:rsid w:val="005F0CC5"/>
    <w:rsid w:val="006018FC"/>
    <w:rsid w:val="0062180C"/>
    <w:rsid w:val="00631DE5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38F3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52E21"/>
    <w:rsid w:val="00767BF8"/>
    <w:rsid w:val="007B4EDA"/>
    <w:rsid w:val="007B54DE"/>
    <w:rsid w:val="007B6DD1"/>
    <w:rsid w:val="007C35EF"/>
    <w:rsid w:val="007D04FC"/>
    <w:rsid w:val="007D470E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907E57"/>
    <w:rsid w:val="00907EE6"/>
    <w:rsid w:val="00912F85"/>
    <w:rsid w:val="00913889"/>
    <w:rsid w:val="0093317C"/>
    <w:rsid w:val="0095122E"/>
    <w:rsid w:val="00951BA5"/>
    <w:rsid w:val="00952990"/>
    <w:rsid w:val="00952EF1"/>
    <w:rsid w:val="00956ABE"/>
    <w:rsid w:val="0096521A"/>
    <w:rsid w:val="00973BD8"/>
    <w:rsid w:val="0098365D"/>
    <w:rsid w:val="00986B19"/>
    <w:rsid w:val="0099650D"/>
    <w:rsid w:val="009B055F"/>
    <w:rsid w:val="009B6067"/>
    <w:rsid w:val="009C57DE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41A18"/>
    <w:rsid w:val="00A50D9C"/>
    <w:rsid w:val="00A5303F"/>
    <w:rsid w:val="00A64AEC"/>
    <w:rsid w:val="00A757C7"/>
    <w:rsid w:val="00A81C08"/>
    <w:rsid w:val="00A820FE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667AB"/>
    <w:rsid w:val="00B725BA"/>
    <w:rsid w:val="00B769E0"/>
    <w:rsid w:val="00B842E7"/>
    <w:rsid w:val="00B86A6A"/>
    <w:rsid w:val="00B974C1"/>
    <w:rsid w:val="00B97976"/>
    <w:rsid w:val="00BB4613"/>
    <w:rsid w:val="00BB5D9B"/>
    <w:rsid w:val="00BB65E1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523D5"/>
    <w:rsid w:val="00C6474A"/>
    <w:rsid w:val="00C769AC"/>
    <w:rsid w:val="00C80415"/>
    <w:rsid w:val="00C850D5"/>
    <w:rsid w:val="00C862CD"/>
    <w:rsid w:val="00CA4BB8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31BC0"/>
    <w:rsid w:val="00D45875"/>
    <w:rsid w:val="00D479A5"/>
    <w:rsid w:val="00D47B75"/>
    <w:rsid w:val="00D516D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B774C"/>
    <w:rsid w:val="00DC42D0"/>
    <w:rsid w:val="00DD3F94"/>
    <w:rsid w:val="00DD4620"/>
    <w:rsid w:val="00DE3FCE"/>
    <w:rsid w:val="00DE510F"/>
    <w:rsid w:val="00E06D5F"/>
    <w:rsid w:val="00E145D2"/>
    <w:rsid w:val="00E14858"/>
    <w:rsid w:val="00E33EA2"/>
    <w:rsid w:val="00E44DED"/>
    <w:rsid w:val="00E46C96"/>
    <w:rsid w:val="00E83EDC"/>
    <w:rsid w:val="00E84DDF"/>
    <w:rsid w:val="00E93282"/>
    <w:rsid w:val="00E9368E"/>
    <w:rsid w:val="00E95A57"/>
    <w:rsid w:val="00EB3525"/>
    <w:rsid w:val="00EB45F5"/>
    <w:rsid w:val="00EC2C70"/>
    <w:rsid w:val="00EC6ED7"/>
    <w:rsid w:val="00ED30CB"/>
    <w:rsid w:val="00ED4EB8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44089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1D193A2-6AF6-46E5-A3BA-0ACA7EDD9A0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6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64</cp:revision>
  <dcterms:created xsi:type="dcterms:W3CDTF">2016-07-13T15:17:00Z</dcterms:created>
  <dcterms:modified xsi:type="dcterms:W3CDTF">2016-10-04T19:21:00Z</dcterms:modified>
</cp:coreProperties>
</file>